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3C604" w14:textId="4DAC7302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4E5BA7">
        <w:rPr>
          <w:rStyle w:val="Heading1Char"/>
          <w:b/>
          <w:bCs/>
          <w:sz w:val="30"/>
          <w:szCs w:val="30"/>
        </w:rPr>
        <w:t xml:space="preserve">S </w:t>
      </w:r>
      <w:r w:rsidR="00B14FC3">
        <w:rPr>
          <w:rStyle w:val="Heading1Char"/>
          <w:b/>
          <w:bCs/>
          <w:sz w:val="30"/>
          <w:szCs w:val="30"/>
        </w:rPr>
        <w:t>1</w:t>
      </w:r>
      <w:r w:rsidR="00CD4E8A" w:rsidRPr="0068088A">
        <w:rPr>
          <w:rStyle w:val="Heading1Char"/>
          <w:b/>
          <w:bCs/>
          <w:sz w:val="30"/>
          <w:szCs w:val="30"/>
        </w:rPr>
        <w:t>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E5343D">
        <w:rPr>
          <w:rStyle w:val="Strong"/>
          <w:color w:val="1089D4"/>
        </w:rPr>
        <w:t>Project 1</w:t>
      </w:r>
      <w:r w:rsidR="00CD4E8A" w:rsidRPr="0068088A">
        <w:rPr>
          <w:rStyle w:val="Strong"/>
          <w:color w:val="1089D4"/>
        </w:rPr>
        <w:t xml:space="preserve">: </w:t>
      </w:r>
      <w:r w:rsidR="00D831E9">
        <w:rPr>
          <w:rStyle w:val="Strong"/>
          <w:color w:val="1089D4"/>
        </w:rPr>
        <w:t>Deliverable</w:t>
      </w:r>
      <w:r w:rsidR="006E4F2F">
        <w:rPr>
          <w:rStyle w:val="Strong"/>
          <w:color w:val="1089D4"/>
        </w:rPr>
        <w:t>s Worksheet</w:t>
      </w:r>
    </w:p>
    <w:p w14:paraId="01FB7541" w14:textId="77777777" w:rsidR="000A33B0" w:rsidRDefault="000A33B0">
      <w:pPr>
        <w:pStyle w:val="Heading1"/>
      </w:pPr>
    </w:p>
    <w:p w14:paraId="654BB2DE" w14:textId="6153A33E" w:rsidR="00E5343D" w:rsidRPr="00E5343D" w:rsidRDefault="00E5343D" w:rsidP="00E5343D">
      <w:pPr>
        <w:pStyle w:val="ListParagraph"/>
        <w:numPr>
          <w:ilvl w:val="0"/>
          <w:numId w:val="48"/>
        </w:numPr>
        <w:rPr>
          <w:sz w:val="32"/>
          <w:szCs w:val="32"/>
        </w:rPr>
      </w:pPr>
      <w:r w:rsidRPr="00E5343D">
        <w:rPr>
          <w:sz w:val="32"/>
          <w:szCs w:val="32"/>
        </w:rPr>
        <w:t>Home page design</w:t>
      </w:r>
      <w:r w:rsidR="006B3A65">
        <w:rPr>
          <w:sz w:val="32"/>
          <w:szCs w:val="32"/>
        </w:rPr>
        <w:t xml:space="preserve"> document</w:t>
      </w:r>
      <w:r w:rsidR="00386184">
        <w:rPr>
          <w:sz w:val="32"/>
          <w:szCs w:val="32"/>
        </w:rPr>
        <w:t xml:space="preserve"> uploaded</w:t>
      </w:r>
    </w:p>
    <w:p w14:paraId="2419D5C0" w14:textId="7AB551FF" w:rsidR="00E5343D" w:rsidRPr="00E5343D" w:rsidRDefault="00E5343D" w:rsidP="00E5343D">
      <w:pPr>
        <w:pStyle w:val="ListParagraph"/>
        <w:numPr>
          <w:ilvl w:val="0"/>
          <w:numId w:val="48"/>
        </w:numPr>
        <w:rPr>
          <w:sz w:val="32"/>
          <w:szCs w:val="32"/>
        </w:rPr>
      </w:pPr>
      <w:r w:rsidRPr="00E5343D">
        <w:rPr>
          <w:sz w:val="32"/>
          <w:szCs w:val="32"/>
        </w:rPr>
        <w:t>All html/</w:t>
      </w:r>
      <w:proofErr w:type="spellStart"/>
      <w:r w:rsidRPr="00E5343D">
        <w:rPr>
          <w:sz w:val="32"/>
          <w:szCs w:val="32"/>
        </w:rPr>
        <w:t>css</w:t>
      </w:r>
      <w:proofErr w:type="spellEnd"/>
      <w:r w:rsidRPr="00E5343D">
        <w:rPr>
          <w:sz w:val="32"/>
          <w:szCs w:val="32"/>
        </w:rPr>
        <w:t xml:space="preserve"> files (combine into a compressed/zip file)</w:t>
      </w:r>
    </w:p>
    <w:p w14:paraId="1DFB2461" w14:textId="51C3F050" w:rsidR="00153837" w:rsidRPr="00F34D63" w:rsidRDefault="00153837" w:rsidP="003D64FA">
      <w:pPr>
        <w:pStyle w:val="ListParagraph"/>
        <w:numPr>
          <w:ilvl w:val="0"/>
          <w:numId w:val="48"/>
        </w:numPr>
        <w:rPr>
          <w:sz w:val="32"/>
          <w:szCs w:val="32"/>
        </w:rPr>
      </w:pPr>
      <w:r>
        <w:rPr>
          <w:sz w:val="32"/>
          <w:szCs w:val="32"/>
        </w:rPr>
        <w:t>portfolio.html updated if needed with the correct</w:t>
      </w:r>
      <w:r w:rsidR="00A705C5">
        <w:rPr>
          <w:sz w:val="32"/>
          <w:szCs w:val="32"/>
        </w:rPr>
        <w:t xml:space="preserve"> URL for </w:t>
      </w:r>
      <w:r w:rsidR="000203BE">
        <w:rPr>
          <w:sz w:val="32"/>
          <w:szCs w:val="32"/>
        </w:rPr>
        <w:t>project1</w:t>
      </w:r>
      <w:r w:rsidR="00A705C5">
        <w:rPr>
          <w:sz w:val="32"/>
          <w:szCs w:val="32"/>
        </w:rPr>
        <w:t>.html</w:t>
      </w:r>
    </w:p>
    <w:p w14:paraId="1C75909B" w14:textId="34C783C1" w:rsidR="00232257" w:rsidRPr="00F34D63" w:rsidRDefault="00232257" w:rsidP="003D64FA">
      <w:pPr>
        <w:pStyle w:val="ListParagraph"/>
        <w:numPr>
          <w:ilvl w:val="0"/>
          <w:numId w:val="48"/>
        </w:numPr>
        <w:rPr>
          <w:sz w:val="32"/>
          <w:szCs w:val="32"/>
        </w:rPr>
      </w:pPr>
      <w:r w:rsidRPr="00F34D63">
        <w:rPr>
          <w:sz w:val="32"/>
          <w:szCs w:val="32"/>
        </w:rPr>
        <w:t xml:space="preserve">URL for </w:t>
      </w:r>
      <w:r w:rsidR="00097915">
        <w:rPr>
          <w:sz w:val="32"/>
          <w:szCs w:val="32"/>
        </w:rPr>
        <w:t>portfolio</w:t>
      </w:r>
      <w:r w:rsidRPr="00F34D63">
        <w:rPr>
          <w:sz w:val="32"/>
          <w:szCs w:val="32"/>
        </w:rPr>
        <w:t xml:space="preserve">.html </w:t>
      </w:r>
    </w:p>
    <w:p w14:paraId="5B70EF72" w14:textId="0D1D87CF" w:rsidR="00F34D63" w:rsidRDefault="00F34D63" w:rsidP="00F34D63">
      <w:pPr>
        <w:pStyle w:val="ListParagraph"/>
        <w:rPr>
          <w:sz w:val="32"/>
          <w:szCs w:val="32"/>
        </w:rPr>
      </w:pPr>
      <w:r w:rsidRPr="00F34D63">
        <w:rPr>
          <w:sz w:val="32"/>
          <w:szCs w:val="32"/>
        </w:rPr>
        <w:t>URL:  ____________________________</w:t>
      </w:r>
      <w:r w:rsidR="000203BE">
        <w:rPr>
          <w:sz w:val="32"/>
          <w:szCs w:val="32"/>
        </w:rPr>
        <w:br/>
      </w:r>
      <w:r w:rsidR="000203BE">
        <w:rPr>
          <w:sz w:val="32"/>
          <w:szCs w:val="32"/>
        </w:rPr>
        <w:br/>
      </w:r>
    </w:p>
    <w:p w14:paraId="70C25740" w14:textId="47038F11" w:rsidR="000203BE" w:rsidRPr="0054435D" w:rsidRDefault="0054435D" w:rsidP="0054435D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5236A8" w:rsidRPr="0054435D">
        <w:rPr>
          <w:sz w:val="32"/>
          <w:szCs w:val="32"/>
        </w:rPr>
        <w:t>Project requirements</w:t>
      </w:r>
      <w:r w:rsidR="00FF7F50" w:rsidRPr="0054435D">
        <w:rPr>
          <w:sz w:val="32"/>
          <w:szCs w:val="32"/>
        </w:rPr>
        <w:t xml:space="preserve">- </w:t>
      </w:r>
      <w:r w:rsidRPr="0054435D">
        <w:rPr>
          <w:sz w:val="32"/>
          <w:szCs w:val="32"/>
        </w:rPr>
        <w:t xml:space="preserve">check off </w:t>
      </w:r>
      <w:r>
        <w:rPr>
          <w:sz w:val="32"/>
          <w:szCs w:val="32"/>
        </w:rPr>
        <w:t>those you completed</w:t>
      </w:r>
      <w:r w:rsidR="00386184">
        <w:rPr>
          <w:sz w:val="32"/>
          <w:szCs w:val="32"/>
        </w:rPr>
        <w:t xml:space="preserve">.  Add detail </w:t>
      </w:r>
      <w:r w:rsidR="00386184">
        <w:rPr>
          <w:sz w:val="32"/>
          <w:szCs w:val="32"/>
        </w:rPr>
        <w:br/>
        <w:t xml:space="preserve">     where requested.</w:t>
      </w:r>
    </w:p>
    <w:p w14:paraId="7F84CB7B" w14:textId="77777777" w:rsidR="005236A8" w:rsidRDefault="005236A8" w:rsidP="00F34D63">
      <w:pPr>
        <w:pStyle w:val="ListParagraph"/>
        <w:rPr>
          <w:sz w:val="32"/>
          <w:szCs w:val="32"/>
        </w:rPr>
      </w:pPr>
    </w:p>
    <w:p w14:paraId="374DD5E6" w14:textId="77777777" w:rsidR="00FF7F50" w:rsidRDefault="00FF7F50" w:rsidP="00FF7F50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>At least 4 pages</w:t>
      </w:r>
    </w:p>
    <w:p w14:paraId="097ED471" w14:textId="77777777" w:rsidR="00FF7F50" w:rsidRPr="00FF7F50" w:rsidRDefault="00FF7F50" w:rsidP="00FF7F50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FF7F50">
        <w:rPr>
          <w:sz w:val="32"/>
          <w:szCs w:val="32"/>
        </w:rPr>
        <w:t xml:space="preserve">Content must be "real" and realistic.   Lorum Ipsum text is not acceptable.  </w:t>
      </w:r>
    </w:p>
    <w:p w14:paraId="61A8BA15" w14:textId="77777777" w:rsidR="00FF7F50" w:rsidRPr="00FF7F50" w:rsidRDefault="00FF7F50" w:rsidP="00FF7F50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FF7F50">
        <w:rPr>
          <w:sz w:val="32"/>
          <w:szCs w:val="32"/>
        </w:rPr>
        <w:t>At least 12 CSS style rules</w:t>
      </w:r>
    </w:p>
    <w:p w14:paraId="20F798F7" w14:textId="03DC6D49" w:rsidR="00FF7F50" w:rsidRPr="00FF7F50" w:rsidRDefault="00FF7F50" w:rsidP="00FF7F50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FF7F50">
        <w:rPr>
          <w:sz w:val="32"/>
          <w:szCs w:val="32"/>
        </w:rPr>
        <w:t xml:space="preserve">A form </w:t>
      </w:r>
      <w:r w:rsidR="008B1509">
        <w:rPr>
          <w:sz w:val="32"/>
          <w:szCs w:val="32"/>
        </w:rPr>
        <w:br/>
        <w:t>which page? __________________</w:t>
      </w:r>
    </w:p>
    <w:p w14:paraId="55B3ED55" w14:textId="4C3429A2" w:rsidR="00FF7F50" w:rsidRPr="00FF7F50" w:rsidRDefault="00FF7F50" w:rsidP="00FF7F50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FF7F50">
        <w:rPr>
          <w:sz w:val="32"/>
          <w:szCs w:val="32"/>
        </w:rPr>
        <w:t xml:space="preserve">A table </w:t>
      </w:r>
      <w:r w:rsidR="008B1509">
        <w:rPr>
          <w:sz w:val="32"/>
          <w:szCs w:val="32"/>
        </w:rPr>
        <w:br/>
        <w:t>which page? __________________</w:t>
      </w:r>
    </w:p>
    <w:p w14:paraId="72A4B928" w14:textId="68BFA76B" w:rsidR="00FF7F50" w:rsidRPr="00FF7F50" w:rsidRDefault="00FF7F50" w:rsidP="00FF7F50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FF7F50">
        <w:rPr>
          <w:sz w:val="32"/>
          <w:szCs w:val="32"/>
        </w:rPr>
        <w:t>A list</w:t>
      </w:r>
      <w:r w:rsidR="008B1509">
        <w:rPr>
          <w:sz w:val="32"/>
          <w:szCs w:val="32"/>
        </w:rPr>
        <w:br/>
        <w:t>which page? __________________</w:t>
      </w:r>
    </w:p>
    <w:p w14:paraId="34602739" w14:textId="77777777" w:rsidR="00FF7F50" w:rsidRPr="00FF7F50" w:rsidRDefault="00FF7F50" w:rsidP="00FF7F50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FF7F50">
        <w:rPr>
          <w:sz w:val="32"/>
          <w:szCs w:val="32"/>
        </w:rPr>
        <w:t xml:space="preserve">An external stylesheet </w:t>
      </w:r>
    </w:p>
    <w:p w14:paraId="67CD7A90" w14:textId="17FC627E" w:rsidR="00FF7F50" w:rsidRDefault="00FF7F50" w:rsidP="00FF7F50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FF7F50">
        <w:rPr>
          <w:sz w:val="32"/>
          <w:szCs w:val="32"/>
        </w:rPr>
        <w:t>An internal stylesheet on at least one page</w:t>
      </w:r>
      <w:r w:rsidR="008B1509">
        <w:rPr>
          <w:sz w:val="32"/>
          <w:szCs w:val="32"/>
        </w:rPr>
        <w:br/>
        <w:t>which page? __________________</w:t>
      </w:r>
    </w:p>
    <w:p w14:paraId="703E58BE" w14:textId="321B9EEC" w:rsidR="008B1509" w:rsidRPr="00FF7F50" w:rsidRDefault="008B1509" w:rsidP="00FF7F50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>An inline style</w:t>
      </w:r>
      <w:r>
        <w:rPr>
          <w:sz w:val="32"/>
          <w:szCs w:val="32"/>
        </w:rPr>
        <w:br/>
        <w:t>which page and element? __________________</w:t>
      </w:r>
    </w:p>
    <w:p w14:paraId="50E3E3BE" w14:textId="7C607A27" w:rsidR="00FF7F50" w:rsidRDefault="00FF7F50" w:rsidP="00FF7F50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FF7F50">
        <w:rPr>
          <w:sz w:val="32"/>
          <w:szCs w:val="32"/>
        </w:rPr>
        <w:t xml:space="preserve">Two images – one must be a background image. </w:t>
      </w:r>
      <w:r w:rsidRPr="00FF7F50">
        <w:rPr>
          <w:sz w:val="32"/>
          <w:szCs w:val="32"/>
        </w:rPr>
        <w:br/>
      </w:r>
      <w:r w:rsidR="007672F3">
        <w:rPr>
          <w:sz w:val="32"/>
          <w:szCs w:val="32"/>
        </w:rPr>
        <w:t xml:space="preserve">which page for background </w:t>
      </w:r>
      <w:proofErr w:type="spellStart"/>
      <w:r w:rsidR="007672F3">
        <w:rPr>
          <w:sz w:val="32"/>
          <w:szCs w:val="32"/>
        </w:rPr>
        <w:t>img</w:t>
      </w:r>
      <w:proofErr w:type="spellEnd"/>
      <w:r w:rsidR="007672F3">
        <w:rPr>
          <w:sz w:val="32"/>
          <w:szCs w:val="32"/>
        </w:rPr>
        <w:t>? __________________</w:t>
      </w:r>
    </w:p>
    <w:p w14:paraId="261461FB" w14:textId="6881FA10" w:rsidR="007672F3" w:rsidRPr="00FF7F50" w:rsidRDefault="007672F3" w:rsidP="007672F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which page for </w:t>
      </w:r>
      <w:proofErr w:type="gramStart"/>
      <w:r>
        <w:rPr>
          <w:sz w:val="32"/>
          <w:szCs w:val="32"/>
        </w:rPr>
        <w:t>other</w:t>
      </w:r>
      <w:proofErr w:type="gramEnd"/>
      <w:r>
        <w:rPr>
          <w:sz w:val="32"/>
          <w:szCs w:val="32"/>
        </w:rPr>
        <w:t xml:space="preserve"> image? __________________</w:t>
      </w:r>
    </w:p>
    <w:p w14:paraId="51A4CC69" w14:textId="5F73A709" w:rsidR="00FF7F50" w:rsidRPr="00FF7F50" w:rsidRDefault="00FF7F50" w:rsidP="00FF7F50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FF7F50">
        <w:rPr>
          <w:sz w:val="32"/>
          <w:szCs w:val="32"/>
        </w:rPr>
        <w:lastRenderedPageBreak/>
        <w:t>At least two fixed page elements to make the site look consistent</w:t>
      </w:r>
      <w:r w:rsidR="007672F3">
        <w:rPr>
          <w:sz w:val="32"/>
          <w:szCs w:val="32"/>
        </w:rPr>
        <w:br/>
        <w:t>what are they? ______________________</w:t>
      </w:r>
    </w:p>
    <w:p w14:paraId="3A42B090" w14:textId="0DAF5D9E" w:rsidR="00FF7F50" w:rsidRPr="00FF7F50" w:rsidRDefault="00FF7F50" w:rsidP="00FF7F50">
      <w:pPr>
        <w:pStyle w:val="ListParagraph"/>
        <w:numPr>
          <w:ilvl w:val="0"/>
          <w:numId w:val="47"/>
        </w:numPr>
        <w:rPr>
          <w:sz w:val="32"/>
          <w:szCs w:val="32"/>
        </w:rPr>
      </w:pPr>
      <w:r w:rsidRPr="00FF7F50">
        <w:rPr>
          <w:sz w:val="32"/>
          <w:szCs w:val="32"/>
        </w:rPr>
        <w:t xml:space="preserve">The </w:t>
      </w:r>
      <w:r w:rsidR="007672F3">
        <w:rPr>
          <w:sz w:val="32"/>
          <w:szCs w:val="32"/>
        </w:rPr>
        <w:t xml:space="preserve">site was tested </w:t>
      </w:r>
      <w:r w:rsidRPr="00FF7F50">
        <w:rPr>
          <w:sz w:val="32"/>
          <w:szCs w:val="32"/>
        </w:rPr>
        <w:t xml:space="preserve">on a phone.  </w:t>
      </w:r>
    </w:p>
    <w:p w14:paraId="429D89F2" w14:textId="77777777" w:rsidR="00FF4708" w:rsidRDefault="007672F3" w:rsidP="00FF7F50">
      <w:pPr>
        <w:pStyle w:val="ListParagraph"/>
        <w:numPr>
          <w:ilvl w:val="0"/>
          <w:numId w:val="47"/>
        </w:numPr>
        <w:rPr>
          <w:sz w:val="32"/>
          <w:szCs w:val="32"/>
        </w:rPr>
      </w:pPr>
      <w:r>
        <w:rPr>
          <w:sz w:val="32"/>
          <w:szCs w:val="32"/>
        </w:rPr>
        <w:t>Site passes mobile friendly test</w:t>
      </w:r>
      <w:r>
        <w:rPr>
          <w:sz w:val="32"/>
          <w:szCs w:val="32"/>
        </w:rPr>
        <w:br/>
      </w:r>
      <w:r w:rsidR="001A75EC">
        <w:rPr>
          <w:sz w:val="32"/>
          <w:szCs w:val="32"/>
        </w:rPr>
        <w:t>Which test did you use?  ______________________</w:t>
      </w:r>
      <w:r w:rsidR="001A75EC">
        <w:rPr>
          <w:sz w:val="32"/>
          <w:szCs w:val="32"/>
        </w:rPr>
        <w:br/>
        <w:t>Copy screen shot of the results below.</w:t>
      </w:r>
    </w:p>
    <w:p w14:paraId="04A39DED" w14:textId="77777777" w:rsidR="006E4F2F" w:rsidRDefault="006E4F2F" w:rsidP="006E4F2F">
      <w:pPr>
        <w:ind w:left="360"/>
        <w:rPr>
          <w:sz w:val="32"/>
          <w:szCs w:val="32"/>
        </w:rPr>
      </w:pPr>
    </w:p>
    <w:p w14:paraId="2B7C44AD" w14:textId="4D505651" w:rsidR="00FF7F50" w:rsidRDefault="00FF4708" w:rsidP="006E4F2F">
      <w:pPr>
        <w:ind w:left="360"/>
        <w:rPr>
          <w:sz w:val="32"/>
          <w:szCs w:val="32"/>
        </w:rPr>
      </w:pPr>
      <w:r w:rsidRPr="006E4F2F">
        <w:rPr>
          <w:sz w:val="32"/>
          <w:szCs w:val="32"/>
        </w:rPr>
        <w:t>Are there any extra features you added</w:t>
      </w:r>
      <w:r w:rsidR="006E4F2F" w:rsidRPr="006E4F2F">
        <w:rPr>
          <w:sz w:val="32"/>
          <w:szCs w:val="32"/>
        </w:rPr>
        <w:t xml:space="preserve"> that are not listed above?</w:t>
      </w:r>
      <w:r w:rsidR="00656E8D">
        <w:rPr>
          <w:sz w:val="32"/>
          <w:szCs w:val="32"/>
        </w:rPr>
        <w:br/>
      </w:r>
      <w:r w:rsidR="006E4F2F" w:rsidRPr="006E4F2F">
        <w:rPr>
          <w:sz w:val="32"/>
          <w:szCs w:val="32"/>
        </w:rPr>
        <w:br/>
        <w:t>___________________________________________________</w:t>
      </w:r>
      <w:r w:rsidR="006E4F2F">
        <w:rPr>
          <w:sz w:val="32"/>
          <w:szCs w:val="32"/>
        </w:rPr>
        <w:br/>
      </w:r>
    </w:p>
    <w:p w14:paraId="3AC43D12" w14:textId="664B69F0" w:rsidR="006E4F2F" w:rsidRPr="006E4F2F" w:rsidRDefault="006E4F2F" w:rsidP="006E4F2F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What site(s) did you </w:t>
      </w:r>
      <w:r w:rsidR="00656E8D">
        <w:rPr>
          <w:sz w:val="32"/>
          <w:szCs w:val="32"/>
        </w:rPr>
        <w:t xml:space="preserve">look at </w:t>
      </w:r>
      <w:r>
        <w:rPr>
          <w:sz w:val="32"/>
          <w:szCs w:val="32"/>
        </w:rPr>
        <w:t>for design inspiration?</w:t>
      </w:r>
    </w:p>
    <w:p w14:paraId="1EBB14B3" w14:textId="77777777" w:rsidR="006E4F2F" w:rsidRDefault="006E4F2F" w:rsidP="006E4F2F">
      <w:pPr>
        <w:rPr>
          <w:sz w:val="32"/>
          <w:szCs w:val="32"/>
        </w:rPr>
      </w:pPr>
    </w:p>
    <w:p w14:paraId="37FAD51B" w14:textId="762C145F" w:rsidR="006E4F2F" w:rsidRPr="006E4F2F" w:rsidRDefault="006E4F2F" w:rsidP="006E4F2F">
      <w:pPr>
        <w:ind w:firstLine="360"/>
        <w:rPr>
          <w:sz w:val="32"/>
          <w:szCs w:val="32"/>
        </w:rPr>
      </w:pPr>
      <w:r>
        <w:rPr>
          <w:sz w:val="32"/>
          <w:szCs w:val="32"/>
        </w:rPr>
        <w:t>What would you a</w:t>
      </w:r>
      <w:r w:rsidR="00AD5A02">
        <w:rPr>
          <w:sz w:val="32"/>
          <w:szCs w:val="32"/>
        </w:rPr>
        <w:t>dd</w:t>
      </w:r>
      <w:r>
        <w:rPr>
          <w:sz w:val="32"/>
          <w:szCs w:val="32"/>
        </w:rPr>
        <w:t xml:space="preserve"> to this project if you had an extra week?</w:t>
      </w:r>
      <w:r w:rsidR="00656E8D">
        <w:rPr>
          <w:sz w:val="32"/>
          <w:szCs w:val="32"/>
        </w:rPr>
        <w:br/>
      </w:r>
      <w:r>
        <w:rPr>
          <w:sz w:val="32"/>
          <w:szCs w:val="32"/>
        </w:rPr>
        <w:br/>
        <w:t xml:space="preserve">      _________________________________________________</w:t>
      </w:r>
    </w:p>
    <w:p w14:paraId="468222D3" w14:textId="77777777" w:rsidR="00FF7F50" w:rsidRPr="00F34D63" w:rsidRDefault="00FF7F50" w:rsidP="00F34D63">
      <w:pPr>
        <w:pStyle w:val="ListParagraph"/>
        <w:rPr>
          <w:sz w:val="32"/>
          <w:szCs w:val="32"/>
        </w:rPr>
      </w:pPr>
    </w:p>
    <w:p w14:paraId="6BB5DB03" w14:textId="168C2C82" w:rsidR="003D64FA" w:rsidRDefault="00F34D63" w:rsidP="00F34D63">
      <w:pPr>
        <w:pStyle w:val="ListParagraph"/>
      </w:pPr>
      <w:r>
        <w:br/>
      </w:r>
    </w:p>
    <w:p w14:paraId="4A21CAFF" w14:textId="77777777" w:rsidR="003D64FA" w:rsidRDefault="003D64FA" w:rsidP="00C2769B"/>
    <w:sectPr w:rsidR="003D64FA" w:rsidSect="00EA5BE2">
      <w:footerReference w:type="default" r:id="rId8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FB2D60" w14:textId="77777777" w:rsidR="00713123" w:rsidRDefault="00713123">
      <w:pPr>
        <w:spacing w:after="0"/>
      </w:pPr>
      <w:r>
        <w:separator/>
      </w:r>
    </w:p>
  </w:endnote>
  <w:endnote w:type="continuationSeparator" w:id="0">
    <w:p w14:paraId="7571B971" w14:textId="77777777" w:rsidR="00713123" w:rsidRDefault="007131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DB0CEC" w14:textId="77777777" w:rsidR="00713123" w:rsidRDefault="00713123">
      <w:pPr>
        <w:spacing w:after="0"/>
      </w:pPr>
      <w:r>
        <w:separator/>
      </w:r>
    </w:p>
  </w:footnote>
  <w:footnote w:type="continuationSeparator" w:id="0">
    <w:p w14:paraId="14195B09" w14:textId="77777777" w:rsidR="00713123" w:rsidRDefault="0071312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422AA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E2BF3"/>
    <w:multiLevelType w:val="hybridMultilevel"/>
    <w:tmpl w:val="1242D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503146"/>
    <w:multiLevelType w:val="hybridMultilevel"/>
    <w:tmpl w:val="F5066E7C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3044D7"/>
    <w:multiLevelType w:val="hybridMultilevel"/>
    <w:tmpl w:val="7B0C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22225E"/>
    <w:multiLevelType w:val="hybridMultilevel"/>
    <w:tmpl w:val="2DC2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6F60E8"/>
    <w:multiLevelType w:val="hybridMultilevel"/>
    <w:tmpl w:val="081EE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B75C2B"/>
    <w:multiLevelType w:val="hybridMultilevel"/>
    <w:tmpl w:val="6FBC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535E6A"/>
    <w:multiLevelType w:val="hybridMultilevel"/>
    <w:tmpl w:val="892E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76570"/>
    <w:multiLevelType w:val="hybridMultilevel"/>
    <w:tmpl w:val="7BAA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32F2DCF"/>
    <w:multiLevelType w:val="hybridMultilevel"/>
    <w:tmpl w:val="443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DA2A86"/>
    <w:multiLevelType w:val="hybridMultilevel"/>
    <w:tmpl w:val="0DA497FA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CE30A9"/>
    <w:multiLevelType w:val="hybridMultilevel"/>
    <w:tmpl w:val="0108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0B4D6C"/>
    <w:multiLevelType w:val="hybridMultilevel"/>
    <w:tmpl w:val="D36A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EA729B"/>
    <w:multiLevelType w:val="hybridMultilevel"/>
    <w:tmpl w:val="EFEAA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F236C"/>
    <w:multiLevelType w:val="hybridMultilevel"/>
    <w:tmpl w:val="FA148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0C78EB"/>
    <w:multiLevelType w:val="hybridMultilevel"/>
    <w:tmpl w:val="5516BC7C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BC7CB6"/>
    <w:multiLevelType w:val="hybridMultilevel"/>
    <w:tmpl w:val="6C8E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390BFD"/>
    <w:multiLevelType w:val="hybridMultilevel"/>
    <w:tmpl w:val="3C88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775341"/>
    <w:multiLevelType w:val="hybridMultilevel"/>
    <w:tmpl w:val="4FEE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3301DD"/>
    <w:multiLevelType w:val="hybridMultilevel"/>
    <w:tmpl w:val="6F64AB24"/>
    <w:lvl w:ilvl="0" w:tplc="3530F3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A31609"/>
    <w:multiLevelType w:val="hybridMultilevel"/>
    <w:tmpl w:val="ACE41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7DF4DDD"/>
    <w:multiLevelType w:val="hybridMultilevel"/>
    <w:tmpl w:val="E062C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514B3E"/>
    <w:multiLevelType w:val="hybridMultilevel"/>
    <w:tmpl w:val="639CE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0655A5"/>
    <w:multiLevelType w:val="multilevel"/>
    <w:tmpl w:val="CC96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0361FB"/>
    <w:multiLevelType w:val="hybridMultilevel"/>
    <w:tmpl w:val="488EE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A127743"/>
    <w:multiLevelType w:val="hybridMultilevel"/>
    <w:tmpl w:val="6B7E53C6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B7346E"/>
    <w:multiLevelType w:val="hybridMultilevel"/>
    <w:tmpl w:val="C8C2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EB2ABD"/>
    <w:multiLevelType w:val="hybridMultilevel"/>
    <w:tmpl w:val="C0562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E90F14"/>
    <w:multiLevelType w:val="multilevel"/>
    <w:tmpl w:val="46B8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F138FF"/>
    <w:multiLevelType w:val="hybridMultilevel"/>
    <w:tmpl w:val="97ECC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B25964"/>
    <w:multiLevelType w:val="hybridMultilevel"/>
    <w:tmpl w:val="11E02EE4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EA3881"/>
    <w:multiLevelType w:val="hybridMultilevel"/>
    <w:tmpl w:val="CF34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4B7191"/>
    <w:multiLevelType w:val="hybridMultilevel"/>
    <w:tmpl w:val="107A5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5F4E29"/>
    <w:multiLevelType w:val="hybridMultilevel"/>
    <w:tmpl w:val="8A1C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911324">
    <w:abstractNumId w:val="9"/>
  </w:num>
  <w:num w:numId="2" w16cid:durableId="1639874466">
    <w:abstractNumId w:val="34"/>
  </w:num>
  <w:num w:numId="3" w16cid:durableId="688457849">
    <w:abstractNumId w:val="39"/>
  </w:num>
  <w:num w:numId="4" w16cid:durableId="464465768">
    <w:abstractNumId w:val="18"/>
  </w:num>
  <w:num w:numId="5" w16cid:durableId="1480610675">
    <w:abstractNumId w:val="18"/>
    <w:lvlOverride w:ilvl="0">
      <w:startOverride w:val="1"/>
    </w:lvlOverride>
  </w:num>
  <w:num w:numId="6" w16cid:durableId="652636432">
    <w:abstractNumId w:val="7"/>
  </w:num>
  <w:num w:numId="7" w16cid:durableId="1168906387">
    <w:abstractNumId w:val="6"/>
  </w:num>
  <w:num w:numId="8" w16cid:durableId="1731884394">
    <w:abstractNumId w:val="5"/>
  </w:num>
  <w:num w:numId="9" w16cid:durableId="1148739919">
    <w:abstractNumId w:val="4"/>
  </w:num>
  <w:num w:numId="10" w16cid:durableId="461387803">
    <w:abstractNumId w:val="8"/>
  </w:num>
  <w:num w:numId="11" w16cid:durableId="175848558">
    <w:abstractNumId w:val="3"/>
  </w:num>
  <w:num w:numId="12" w16cid:durableId="452360654">
    <w:abstractNumId w:val="2"/>
  </w:num>
  <w:num w:numId="13" w16cid:durableId="2095009203">
    <w:abstractNumId w:val="1"/>
  </w:num>
  <w:num w:numId="14" w16cid:durableId="473061802">
    <w:abstractNumId w:val="0"/>
  </w:num>
  <w:num w:numId="15" w16cid:durableId="300430359">
    <w:abstractNumId w:val="17"/>
  </w:num>
  <w:num w:numId="16" w16cid:durableId="1749040517">
    <w:abstractNumId w:val="19"/>
  </w:num>
  <w:num w:numId="17" w16cid:durableId="410935614">
    <w:abstractNumId w:val="15"/>
  </w:num>
  <w:num w:numId="18" w16cid:durableId="894632189">
    <w:abstractNumId w:val="43"/>
  </w:num>
  <w:num w:numId="19" w16cid:durableId="484123264">
    <w:abstractNumId w:val="26"/>
  </w:num>
  <w:num w:numId="20" w16cid:durableId="2045250654">
    <w:abstractNumId w:val="23"/>
  </w:num>
  <w:num w:numId="21" w16cid:durableId="1773162791">
    <w:abstractNumId w:val="28"/>
  </w:num>
  <w:num w:numId="22" w16cid:durableId="1429229936">
    <w:abstractNumId w:val="12"/>
  </w:num>
  <w:num w:numId="23" w16cid:durableId="413086667">
    <w:abstractNumId w:val="27"/>
  </w:num>
  <w:num w:numId="24" w16cid:durableId="554001019">
    <w:abstractNumId w:val="37"/>
  </w:num>
  <w:num w:numId="25" w16cid:durableId="1240288620">
    <w:abstractNumId w:val="22"/>
  </w:num>
  <w:num w:numId="26" w16cid:durableId="77141308">
    <w:abstractNumId w:val="13"/>
  </w:num>
  <w:num w:numId="27" w16cid:durableId="263807760">
    <w:abstractNumId w:val="29"/>
  </w:num>
  <w:num w:numId="28" w16cid:durableId="370805319">
    <w:abstractNumId w:val="16"/>
  </w:num>
  <w:num w:numId="29" w16cid:durableId="898051669">
    <w:abstractNumId w:val="38"/>
  </w:num>
  <w:num w:numId="30" w16cid:durableId="1801612077">
    <w:abstractNumId w:val="32"/>
  </w:num>
  <w:num w:numId="31" w16cid:durableId="491146320">
    <w:abstractNumId w:val="35"/>
  </w:num>
  <w:num w:numId="32" w16cid:durableId="299380314">
    <w:abstractNumId w:val="30"/>
  </w:num>
  <w:num w:numId="33" w16cid:durableId="1652563510">
    <w:abstractNumId w:val="31"/>
  </w:num>
  <w:num w:numId="34" w16cid:durableId="339625496">
    <w:abstractNumId w:val="14"/>
  </w:num>
  <w:num w:numId="35" w16cid:durableId="273170624">
    <w:abstractNumId w:val="24"/>
  </w:num>
  <w:num w:numId="36" w16cid:durableId="2125466445">
    <w:abstractNumId w:val="44"/>
  </w:num>
  <w:num w:numId="37" w16cid:durableId="52824367">
    <w:abstractNumId w:val="33"/>
  </w:num>
  <w:num w:numId="38" w16cid:durableId="1218281344">
    <w:abstractNumId w:val="40"/>
  </w:num>
  <w:num w:numId="39" w16cid:durableId="352924367">
    <w:abstractNumId w:val="21"/>
  </w:num>
  <w:num w:numId="40" w16cid:durableId="559098027">
    <w:abstractNumId w:val="10"/>
  </w:num>
  <w:num w:numId="41" w16cid:durableId="1863785683">
    <w:abstractNumId w:val="41"/>
  </w:num>
  <w:num w:numId="42" w16cid:durableId="2094548195">
    <w:abstractNumId w:val="42"/>
  </w:num>
  <w:num w:numId="43" w16cid:durableId="1987197165">
    <w:abstractNumId w:val="25"/>
  </w:num>
  <w:num w:numId="44" w16cid:durableId="2116946585">
    <w:abstractNumId w:val="45"/>
  </w:num>
  <w:num w:numId="45" w16cid:durableId="881787095">
    <w:abstractNumId w:val="36"/>
  </w:num>
  <w:num w:numId="46" w16cid:durableId="1360358483">
    <w:abstractNumId w:val="9"/>
  </w:num>
  <w:num w:numId="47" w16cid:durableId="84035805">
    <w:abstractNumId w:val="20"/>
  </w:num>
  <w:num w:numId="48" w16cid:durableId="1230861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1BF"/>
    <w:rsid w:val="00015E36"/>
    <w:rsid w:val="000203BE"/>
    <w:rsid w:val="00036283"/>
    <w:rsid w:val="0004793E"/>
    <w:rsid w:val="0007343D"/>
    <w:rsid w:val="00076448"/>
    <w:rsid w:val="00091FE6"/>
    <w:rsid w:val="00097915"/>
    <w:rsid w:val="000A33B0"/>
    <w:rsid w:val="000B3953"/>
    <w:rsid w:val="000B47BF"/>
    <w:rsid w:val="000B48BD"/>
    <w:rsid w:val="000B4F8E"/>
    <w:rsid w:val="000D4100"/>
    <w:rsid w:val="001060D3"/>
    <w:rsid w:val="00114026"/>
    <w:rsid w:val="001141DB"/>
    <w:rsid w:val="00121605"/>
    <w:rsid w:val="00124956"/>
    <w:rsid w:val="00135F13"/>
    <w:rsid w:val="00153837"/>
    <w:rsid w:val="0015495B"/>
    <w:rsid w:val="001558FD"/>
    <w:rsid w:val="00175123"/>
    <w:rsid w:val="001A1180"/>
    <w:rsid w:val="001A148C"/>
    <w:rsid w:val="001A5FA1"/>
    <w:rsid w:val="001A75EC"/>
    <w:rsid w:val="001B11B7"/>
    <w:rsid w:val="001C1A07"/>
    <w:rsid w:val="001C1F63"/>
    <w:rsid w:val="001D6057"/>
    <w:rsid w:val="001E1E51"/>
    <w:rsid w:val="001E3502"/>
    <w:rsid w:val="001F18E4"/>
    <w:rsid w:val="00200E77"/>
    <w:rsid w:val="00201103"/>
    <w:rsid w:val="00203499"/>
    <w:rsid w:val="00203BFA"/>
    <w:rsid w:val="002101AD"/>
    <w:rsid w:val="00216B82"/>
    <w:rsid w:val="002234F7"/>
    <w:rsid w:val="00232257"/>
    <w:rsid w:val="002340F6"/>
    <w:rsid w:val="00235FB2"/>
    <w:rsid w:val="002365F2"/>
    <w:rsid w:val="00240DF4"/>
    <w:rsid w:val="0024197D"/>
    <w:rsid w:val="002465FC"/>
    <w:rsid w:val="0024716E"/>
    <w:rsid w:val="0025048D"/>
    <w:rsid w:val="0025172B"/>
    <w:rsid w:val="00263051"/>
    <w:rsid w:val="002876A6"/>
    <w:rsid w:val="00290CC6"/>
    <w:rsid w:val="00295674"/>
    <w:rsid w:val="002B4012"/>
    <w:rsid w:val="002C77B8"/>
    <w:rsid w:val="002C7DD3"/>
    <w:rsid w:val="002E2F6C"/>
    <w:rsid w:val="002E469B"/>
    <w:rsid w:val="002E7AF3"/>
    <w:rsid w:val="002F30E3"/>
    <w:rsid w:val="00306CB2"/>
    <w:rsid w:val="00315DC2"/>
    <w:rsid w:val="00326E16"/>
    <w:rsid w:val="003308D2"/>
    <w:rsid w:val="00342670"/>
    <w:rsid w:val="00356B4A"/>
    <w:rsid w:val="003659E9"/>
    <w:rsid w:val="003661BB"/>
    <w:rsid w:val="0036643E"/>
    <w:rsid w:val="00367CE8"/>
    <w:rsid w:val="003858A9"/>
    <w:rsid w:val="00386184"/>
    <w:rsid w:val="003B0391"/>
    <w:rsid w:val="003D64FA"/>
    <w:rsid w:val="003E2D26"/>
    <w:rsid w:val="003E3B0A"/>
    <w:rsid w:val="003E3EB5"/>
    <w:rsid w:val="003E6EAE"/>
    <w:rsid w:val="003F44B0"/>
    <w:rsid w:val="00404491"/>
    <w:rsid w:val="00417DD4"/>
    <w:rsid w:val="00430890"/>
    <w:rsid w:val="00433F82"/>
    <w:rsid w:val="004365EE"/>
    <w:rsid w:val="004369C5"/>
    <w:rsid w:val="00446372"/>
    <w:rsid w:val="00451F0E"/>
    <w:rsid w:val="0046729E"/>
    <w:rsid w:val="0047050B"/>
    <w:rsid w:val="00473BD4"/>
    <w:rsid w:val="00474196"/>
    <w:rsid w:val="004A4D73"/>
    <w:rsid w:val="004B3A36"/>
    <w:rsid w:val="004D22B7"/>
    <w:rsid w:val="004D52B4"/>
    <w:rsid w:val="004E5BA7"/>
    <w:rsid w:val="0050747C"/>
    <w:rsid w:val="005236A8"/>
    <w:rsid w:val="00532EAE"/>
    <w:rsid w:val="0053522C"/>
    <w:rsid w:val="00540212"/>
    <w:rsid w:val="0054435D"/>
    <w:rsid w:val="00544E8A"/>
    <w:rsid w:val="0056151C"/>
    <w:rsid w:val="00571634"/>
    <w:rsid w:val="00574D5C"/>
    <w:rsid w:val="0059569D"/>
    <w:rsid w:val="005A38F7"/>
    <w:rsid w:val="005D24DB"/>
    <w:rsid w:val="005E23E5"/>
    <w:rsid w:val="0060283B"/>
    <w:rsid w:val="00607930"/>
    <w:rsid w:val="00607A0F"/>
    <w:rsid w:val="006267E2"/>
    <w:rsid w:val="00626900"/>
    <w:rsid w:val="006302B0"/>
    <w:rsid w:val="00635885"/>
    <w:rsid w:val="0063645A"/>
    <w:rsid w:val="00645A75"/>
    <w:rsid w:val="00656E8D"/>
    <w:rsid w:val="00661B43"/>
    <w:rsid w:val="00662522"/>
    <w:rsid w:val="00662BB5"/>
    <w:rsid w:val="006763F8"/>
    <w:rsid w:val="0068088A"/>
    <w:rsid w:val="006B1377"/>
    <w:rsid w:val="006B3A65"/>
    <w:rsid w:val="006B4695"/>
    <w:rsid w:val="006B5436"/>
    <w:rsid w:val="006B79B2"/>
    <w:rsid w:val="006C3259"/>
    <w:rsid w:val="006C4E48"/>
    <w:rsid w:val="006D1F82"/>
    <w:rsid w:val="006E4F2F"/>
    <w:rsid w:val="006E77D5"/>
    <w:rsid w:val="006F36C3"/>
    <w:rsid w:val="006F701A"/>
    <w:rsid w:val="006F7190"/>
    <w:rsid w:val="007043CB"/>
    <w:rsid w:val="0070718E"/>
    <w:rsid w:val="00713123"/>
    <w:rsid w:val="00727E84"/>
    <w:rsid w:val="00744AEB"/>
    <w:rsid w:val="007467F6"/>
    <w:rsid w:val="00750FE2"/>
    <w:rsid w:val="00763449"/>
    <w:rsid w:val="007672F3"/>
    <w:rsid w:val="00775AF0"/>
    <w:rsid w:val="00776F55"/>
    <w:rsid w:val="007824E9"/>
    <w:rsid w:val="00784B1E"/>
    <w:rsid w:val="007930CD"/>
    <w:rsid w:val="007A1BDD"/>
    <w:rsid w:val="007A263F"/>
    <w:rsid w:val="007A2A26"/>
    <w:rsid w:val="007A540A"/>
    <w:rsid w:val="007A7CFA"/>
    <w:rsid w:val="007C398D"/>
    <w:rsid w:val="007C3D4E"/>
    <w:rsid w:val="007C587A"/>
    <w:rsid w:val="007D0C27"/>
    <w:rsid w:val="007D7D37"/>
    <w:rsid w:val="007E0C3F"/>
    <w:rsid w:val="007E3761"/>
    <w:rsid w:val="007E4E17"/>
    <w:rsid w:val="007E759A"/>
    <w:rsid w:val="007F6BF6"/>
    <w:rsid w:val="007F7CBE"/>
    <w:rsid w:val="00805A4E"/>
    <w:rsid w:val="00806B1C"/>
    <w:rsid w:val="00807FB2"/>
    <w:rsid w:val="00814486"/>
    <w:rsid w:val="00834266"/>
    <w:rsid w:val="00855DE9"/>
    <w:rsid w:val="00865AAC"/>
    <w:rsid w:val="008839B5"/>
    <w:rsid w:val="00883B4C"/>
    <w:rsid w:val="008901B5"/>
    <w:rsid w:val="008936F2"/>
    <w:rsid w:val="00896623"/>
    <w:rsid w:val="00897784"/>
    <w:rsid w:val="008A53D7"/>
    <w:rsid w:val="008B1509"/>
    <w:rsid w:val="008C2982"/>
    <w:rsid w:val="008C3F6F"/>
    <w:rsid w:val="008C63ED"/>
    <w:rsid w:val="008D416A"/>
    <w:rsid w:val="008D6F97"/>
    <w:rsid w:val="008E13EA"/>
    <w:rsid w:val="008E7FCF"/>
    <w:rsid w:val="008F611B"/>
    <w:rsid w:val="008F7499"/>
    <w:rsid w:val="0090606A"/>
    <w:rsid w:val="00906566"/>
    <w:rsid w:val="00910997"/>
    <w:rsid w:val="00930319"/>
    <w:rsid w:val="00931AED"/>
    <w:rsid w:val="00942B8F"/>
    <w:rsid w:val="009430ED"/>
    <w:rsid w:val="00943342"/>
    <w:rsid w:val="00946ECA"/>
    <w:rsid w:val="009531D6"/>
    <w:rsid w:val="009550F6"/>
    <w:rsid w:val="00956497"/>
    <w:rsid w:val="00974D13"/>
    <w:rsid w:val="00983046"/>
    <w:rsid w:val="00986D1B"/>
    <w:rsid w:val="00996D99"/>
    <w:rsid w:val="009A121B"/>
    <w:rsid w:val="009A4F92"/>
    <w:rsid w:val="009A6C31"/>
    <w:rsid w:val="009B119F"/>
    <w:rsid w:val="009C1C80"/>
    <w:rsid w:val="009C6F30"/>
    <w:rsid w:val="009D19C7"/>
    <w:rsid w:val="009D1E5C"/>
    <w:rsid w:val="009D3D78"/>
    <w:rsid w:val="009E04E7"/>
    <w:rsid w:val="009E337C"/>
    <w:rsid w:val="009F3122"/>
    <w:rsid w:val="009F65A8"/>
    <w:rsid w:val="00A01F6A"/>
    <w:rsid w:val="00A126E3"/>
    <w:rsid w:val="00A17284"/>
    <w:rsid w:val="00A176F8"/>
    <w:rsid w:val="00A26CC4"/>
    <w:rsid w:val="00A26FA1"/>
    <w:rsid w:val="00A35711"/>
    <w:rsid w:val="00A601C0"/>
    <w:rsid w:val="00A61501"/>
    <w:rsid w:val="00A66C39"/>
    <w:rsid w:val="00A67D06"/>
    <w:rsid w:val="00A705C5"/>
    <w:rsid w:val="00A709B4"/>
    <w:rsid w:val="00A7421E"/>
    <w:rsid w:val="00A75933"/>
    <w:rsid w:val="00A8644E"/>
    <w:rsid w:val="00A92CB6"/>
    <w:rsid w:val="00AA67CC"/>
    <w:rsid w:val="00AB6660"/>
    <w:rsid w:val="00AC2259"/>
    <w:rsid w:val="00AD5A02"/>
    <w:rsid w:val="00AD7EF8"/>
    <w:rsid w:val="00AE5FA3"/>
    <w:rsid w:val="00B068D7"/>
    <w:rsid w:val="00B07992"/>
    <w:rsid w:val="00B11074"/>
    <w:rsid w:val="00B1156E"/>
    <w:rsid w:val="00B12549"/>
    <w:rsid w:val="00B14FC3"/>
    <w:rsid w:val="00B15429"/>
    <w:rsid w:val="00B212EB"/>
    <w:rsid w:val="00B350CC"/>
    <w:rsid w:val="00B36656"/>
    <w:rsid w:val="00B4621A"/>
    <w:rsid w:val="00B53D1F"/>
    <w:rsid w:val="00B55513"/>
    <w:rsid w:val="00B62CD8"/>
    <w:rsid w:val="00B74A79"/>
    <w:rsid w:val="00B766DC"/>
    <w:rsid w:val="00B817AB"/>
    <w:rsid w:val="00B8672E"/>
    <w:rsid w:val="00B96BA5"/>
    <w:rsid w:val="00B9750D"/>
    <w:rsid w:val="00BA4368"/>
    <w:rsid w:val="00BA5A96"/>
    <w:rsid w:val="00BA6D35"/>
    <w:rsid w:val="00BD2240"/>
    <w:rsid w:val="00BE4AC6"/>
    <w:rsid w:val="00BE4BD8"/>
    <w:rsid w:val="00BF243F"/>
    <w:rsid w:val="00BF5AD1"/>
    <w:rsid w:val="00C25FBF"/>
    <w:rsid w:val="00C2769B"/>
    <w:rsid w:val="00C35813"/>
    <w:rsid w:val="00C40F11"/>
    <w:rsid w:val="00C47AA4"/>
    <w:rsid w:val="00C60E0D"/>
    <w:rsid w:val="00C70C09"/>
    <w:rsid w:val="00C72DBC"/>
    <w:rsid w:val="00C86F7C"/>
    <w:rsid w:val="00C91EC5"/>
    <w:rsid w:val="00CA04E9"/>
    <w:rsid w:val="00CA7742"/>
    <w:rsid w:val="00CC210F"/>
    <w:rsid w:val="00CD36A2"/>
    <w:rsid w:val="00CD4E8A"/>
    <w:rsid w:val="00CE63C3"/>
    <w:rsid w:val="00CF3DD4"/>
    <w:rsid w:val="00CF5A6F"/>
    <w:rsid w:val="00D04E9F"/>
    <w:rsid w:val="00D246FF"/>
    <w:rsid w:val="00D352FB"/>
    <w:rsid w:val="00D3627E"/>
    <w:rsid w:val="00D658C1"/>
    <w:rsid w:val="00D673F9"/>
    <w:rsid w:val="00D74561"/>
    <w:rsid w:val="00D8252A"/>
    <w:rsid w:val="00D831E9"/>
    <w:rsid w:val="00D83D5D"/>
    <w:rsid w:val="00DA7D2B"/>
    <w:rsid w:val="00DB2ACB"/>
    <w:rsid w:val="00DB3D08"/>
    <w:rsid w:val="00DC2BC7"/>
    <w:rsid w:val="00DD19BC"/>
    <w:rsid w:val="00DE035F"/>
    <w:rsid w:val="00E018A0"/>
    <w:rsid w:val="00E128F6"/>
    <w:rsid w:val="00E24117"/>
    <w:rsid w:val="00E32177"/>
    <w:rsid w:val="00E32935"/>
    <w:rsid w:val="00E43BDD"/>
    <w:rsid w:val="00E472C3"/>
    <w:rsid w:val="00E472FC"/>
    <w:rsid w:val="00E5343D"/>
    <w:rsid w:val="00E57191"/>
    <w:rsid w:val="00E6490C"/>
    <w:rsid w:val="00E95848"/>
    <w:rsid w:val="00E9749A"/>
    <w:rsid w:val="00EA1123"/>
    <w:rsid w:val="00EA5BE2"/>
    <w:rsid w:val="00EA6ED6"/>
    <w:rsid w:val="00EB11E2"/>
    <w:rsid w:val="00EB6052"/>
    <w:rsid w:val="00EC0936"/>
    <w:rsid w:val="00ED79DD"/>
    <w:rsid w:val="00EE1B51"/>
    <w:rsid w:val="00EE25E4"/>
    <w:rsid w:val="00EF14A7"/>
    <w:rsid w:val="00EF6644"/>
    <w:rsid w:val="00F318DE"/>
    <w:rsid w:val="00F34D63"/>
    <w:rsid w:val="00F43AE2"/>
    <w:rsid w:val="00F649AF"/>
    <w:rsid w:val="00F7212A"/>
    <w:rsid w:val="00F76D8B"/>
    <w:rsid w:val="00F814CB"/>
    <w:rsid w:val="00F84105"/>
    <w:rsid w:val="00F87FD7"/>
    <w:rsid w:val="00FA5DED"/>
    <w:rsid w:val="00FB092A"/>
    <w:rsid w:val="00FB6249"/>
    <w:rsid w:val="00FC1FF1"/>
    <w:rsid w:val="00FC2125"/>
    <w:rsid w:val="00FD7DB2"/>
    <w:rsid w:val="00FE567A"/>
    <w:rsid w:val="00FF4708"/>
    <w:rsid w:val="00FF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4FA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4"/>
      </w:numPr>
      <w:spacing w:after="60"/>
    </w:pPr>
  </w:style>
  <w:style w:type="character" w:styleId="Strong">
    <w:name w:val="Strong"/>
    <w:basedOn w:val="DefaultParagraphFont"/>
    <w:uiPriority w:val="1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</Template>
  <TotalTime>1</TotalTime>
  <Pages>2</Pages>
  <Words>220</Words>
  <Characters>1241</Characters>
  <Application>Microsoft Office Word</Application>
  <DocSecurity>0</DocSecurity>
  <Lines>51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Aditya Duggirala</cp:lastModifiedBy>
  <cp:revision>2</cp:revision>
  <cp:lastPrinted>2019-03-26T17:28:00Z</cp:lastPrinted>
  <dcterms:created xsi:type="dcterms:W3CDTF">2024-09-28T16:36:00Z</dcterms:created>
  <dcterms:modified xsi:type="dcterms:W3CDTF">2024-09-28T16:36:00Z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b81ceac9bd167516d08c782e0917e84c81c57f078093889d7b5b7840ef919f0e</vt:lpwstr>
  </property>
</Properties>
</file>