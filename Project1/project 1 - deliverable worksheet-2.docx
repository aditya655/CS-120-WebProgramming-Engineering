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C604" w14:textId="4DAC7302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B14FC3">
        <w:rPr>
          <w:rStyle w:val="Heading1Char"/>
          <w:b/>
          <w:bCs/>
          <w:sz w:val="30"/>
          <w:szCs w:val="30"/>
        </w:rPr>
        <w:t>1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E5343D">
        <w:rPr>
          <w:rStyle w:val="Strong"/>
          <w:color w:val="1089D4"/>
        </w:rPr>
        <w:t>Project 1</w:t>
      </w:r>
      <w:r w:rsidR="00CD4E8A" w:rsidRPr="0068088A">
        <w:rPr>
          <w:rStyle w:val="Strong"/>
          <w:color w:val="1089D4"/>
        </w:rPr>
        <w:t xml:space="preserve">: </w:t>
      </w:r>
      <w:r w:rsidR="00D831E9">
        <w:rPr>
          <w:rStyle w:val="Strong"/>
          <w:color w:val="1089D4"/>
        </w:rPr>
        <w:t>Deliverable</w:t>
      </w:r>
      <w:r w:rsidR="006E4F2F">
        <w:rPr>
          <w:rStyle w:val="Strong"/>
          <w:color w:val="1089D4"/>
        </w:rPr>
        <w:t>s Worksheet</w:t>
      </w:r>
    </w:p>
    <w:p w14:paraId="01FB7541" w14:textId="7A896E94" w:rsidR="000A33B0" w:rsidRDefault="000A33B0">
      <w:pPr>
        <w:pStyle w:val="Heading1"/>
      </w:pPr>
    </w:p>
    <w:p w14:paraId="654BB2DE" w14:textId="60CE9FB9" w:rsidR="00E5343D" w:rsidRPr="00E5343D" w:rsidRDefault="002E2860" w:rsidP="00E5343D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6944" behindDoc="0" locked="0" layoutInCell="1" allowOverlap="1" wp14:anchorId="67C847DC" wp14:editId="52BAFB22">
                <wp:simplePos x="0" y="0"/>
                <wp:positionH relativeFrom="column">
                  <wp:posOffset>255905</wp:posOffset>
                </wp:positionH>
                <wp:positionV relativeFrom="paragraph">
                  <wp:posOffset>-237490</wp:posOffset>
                </wp:positionV>
                <wp:extent cx="328295" cy="863890"/>
                <wp:effectExtent l="57150" t="57150" r="52705" b="50800"/>
                <wp:wrapNone/>
                <wp:docPr id="178560810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8295" cy="863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5BF1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9.45pt;margin-top:-19.4pt;width:27.25pt;height:69.4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">
                <v:imagedata r:id="rId9" o:title=""/>
              </v:shape>
            </w:pict>
          </mc:Fallback>
        </mc:AlternateContent>
      </w:r>
      <w:r w:rsidR="00E5343D" w:rsidRPr="00E5343D">
        <w:rPr>
          <w:sz w:val="32"/>
          <w:szCs w:val="32"/>
        </w:rPr>
        <w:t>Home page design</w:t>
      </w:r>
      <w:r w:rsidR="006B3A65">
        <w:rPr>
          <w:sz w:val="32"/>
          <w:szCs w:val="32"/>
        </w:rPr>
        <w:t xml:space="preserve"> document</w:t>
      </w:r>
      <w:r w:rsidR="00386184">
        <w:rPr>
          <w:sz w:val="32"/>
          <w:szCs w:val="32"/>
        </w:rPr>
        <w:t xml:space="preserve"> uploaded</w:t>
      </w:r>
    </w:p>
    <w:p w14:paraId="2419D5C0" w14:textId="5D88D9C9" w:rsidR="00E5343D" w:rsidRPr="00E5343D" w:rsidRDefault="00E5343D" w:rsidP="00E5343D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E5343D">
        <w:rPr>
          <w:sz w:val="32"/>
          <w:szCs w:val="32"/>
        </w:rPr>
        <w:t>All html/</w:t>
      </w:r>
      <w:proofErr w:type="spellStart"/>
      <w:r w:rsidRPr="00E5343D">
        <w:rPr>
          <w:sz w:val="32"/>
          <w:szCs w:val="32"/>
        </w:rPr>
        <w:t>css</w:t>
      </w:r>
      <w:proofErr w:type="spellEnd"/>
      <w:r w:rsidRPr="00E5343D">
        <w:rPr>
          <w:sz w:val="32"/>
          <w:szCs w:val="32"/>
        </w:rPr>
        <w:t xml:space="preserve"> files (combine into a compressed/zip file)</w:t>
      </w:r>
    </w:p>
    <w:p w14:paraId="1DFB2461" w14:textId="1059BBDD" w:rsidR="00153837" w:rsidRPr="00F34D63" w:rsidRDefault="00153837" w:rsidP="003D64FA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>portfolio.html updated if needed with the correct</w:t>
      </w:r>
      <w:r w:rsidR="00A705C5">
        <w:rPr>
          <w:sz w:val="32"/>
          <w:szCs w:val="32"/>
        </w:rPr>
        <w:t xml:space="preserve"> URL for </w:t>
      </w:r>
      <w:r w:rsidR="000203BE">
        <w:rPr>
          <w:sz w:val="32"/>
          <w:szCs w:val="32"/>
        </w:rPr>
        <w:t>project1</w:t>
      </w:r>
      <w:r w:rsidR="00A705C5">
        <w:rPr>
          <w:sz w:val="32"/>
          <w:szCs w:val="32"/>
        </w:rPr>
        <w:t>.html</w:t>
      </w:r>
    </w:p>
    <w:p w14:paraId="1C75909B" w14:textId="5F7AE848" w:rsidR="00232257" w:rsidRPr="00F34D63" w:rsidRDefault="002E2860" w:rsidP="003D64FA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7968" behindDoc="0" locked="0" layoutInCell="1" allowOverlap="1" wp14:anchorId="092DFEE2" wp14:editId="067993DF">
                <wp:simplePos x="0" y="0"/>
                <wp:positionH relativeFrom="column">
                  <wp:posOffset>294470</wp:posOffset>
                </wp:positionH>
                <wp:positionV relativeFrom="paragraph">
                  <wp:posOffset>-20035</wp:posOffset>
                </wp:positionV>
                <wp:extent cx="199800" cy="135360"/>
                <wp:effectExtent l="57150" t="57150" r="48260" b="55245"/>
                <wp:wrapNone/>
                <wp:docPr id="198779629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980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12D75" id="Ink 7" o:spid="_x0000_s1026" type="#_x0000_t75" style="position:absolute;margin-left:22.5pt;margin-top:-2.3pt;width:17.15pt;height:12.0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">
                <v:imagedata r:id="rId11" o:title=""/>
              </v:shape>
            </w:pict>
          </mc:Fallback>
        </mc:AlternateContent>
      </w:r>
      <w:r w:rsidR="00232257" w:rsidRPr="00F34D63">
        <w:rPr>
          <w:sz w:val="32"/>
          <w:szCs w:val="32"/>
        </w:rPr>
        <w:t xml:space="preserve">URL for </w:t>
      </w:r>
      <w:r w:rsidR="00097915">
        <w:rPr>
          <w:sz w:val="32"/>
          <w:szCs w:val="32"/>
        </w:rPr>
        <w:t>portfolio</w:t>
      </w:r>
      <w:r w:rsidR="00232257" w:rsidRPr="00F34D63">
        <w:rPr>
          <w:sz w:val="32"/>
          <w:szCs w:val="32"/>
        </w:rPr>
        <w:t xml:space="preserve">.html </w:t>
      </w:r>
    </w:p>
    <w:p w14:paraId="5B70EF72" w14:textId="289CE5B0" w:rsidR="00F34D63" w:rsidRDefault="00F34D63" w:rsidP="00F34D63">
      <w:pPr>
        <w:pStyle w:val="ListParagraph"/>
        <w:rPr>
          <w:sz w:val="32"/>
          <w:szCs w:val="32"/>
        </w:rPr>
      </w:pPr>
      <w:r w:rsidRPr="00F34D63">
        <w:rPr>
          <w:sz w:val="32"/>
          <w:szCs w:val="32"/>
        </w:rPr>
        <w:t xml:space="preserve">URL:  </w:t>
      </w:r>
      <w:hyperlink r:id="rId12" w:history="1">
        <w:r w:rsidR="002D66C6" w:rsidRPr="002D66C6">
          <w:rPr>
            <w:rStyle w:val="Hyperlink"/>
            <w:sz w:val="32"/>
            <w:szCs w:val="32"/>
          </w:rPr>
          <w:t>My Portfolio (ad</w:t>
        </w:r>
        <w:r w:rsidR="002D66C6" w:rsidRPr="002D66C6">
          <w:rPr>
            <w:rStyle w:val="Hyperlink"/>
            <w:sz w:val="32"/>
            <w:szCs w:val="32"/>
          </w:rPr>
          <w:t>i</w:t>
        </w:r>
        <w:r w:rsidR="002D66C6" w:rsidRPr="002D66C6">
          <w:rPr>
            <w:rStyle w:val="Hyperlink"/>
            <w:sz w:val="32"/>
            <w:szCs w:val="32"/>
          </w:rPr>
          <w:t>tya655.github.io)</w:t>
        </w:r>
      </w:hyperlink>
      <w:r w:rsidR="000203BE">
        <w:rPr>
          <w:sz w:val="32"/>
          <w:szCs w:val="32"/>
        </w:rPr>
        <w:br/>
      </w:r>
      <w:r w:rsidR="000203BE">
        <w:rPr>
          <w:sz w:val="32"/>
          <w:szCs w:val="32"/>
        </w:rPr>
        <w:br/>
      </w:r>
    </w:p>
    <w:p w14:paraId="70C25740" w14:textId="47038F11" w:rsidR="000203BE" w:rsidRPr="0054435D" w:rsidRDefault="0054435D" w:rsidP="0054435D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5236A8" w:rsidRPr="0054435D">
        <w:rPr>
          <w:sz w:val="32"/>
          <w:szCs w:val="32"/>
        </w:rPr>
        <w:t>Project requirements</w:t>
      </w:r>
      <w:r w:rsidR="00FF7F50" w:rsidRPr="0054435D">
        <w:rPr>
          <w:sz w:val="32"/>
          <w:szCs w:val="32"/>
        </w:rPr>
        <w:t xml:space="preserve">- </w:t>
      </w:r>
      <w:r w:rsidRPr="0054435D">
        <w:rPr>
          <w:sz w:val="32"/>
          <w:szCs w:val="32"/>
        </w:rPr>
        <w:t xml:space="preserve">check off </w:t>
      </w:r>
      <w:r>
        <w:rPr>
          <w:sz w:val="32"/>
          <w:szCs w:val="32"/>
        </w:rPr>
        <w:t>those you completed</w:t>
      </w:r>
      <w:r w:rsidR="00386184">
        <w:rPr>
          <w:sz w:val="32"/>
          <w:szCs w:val="32"/>
        </w:rPr>
        <w:t xml:space="preserve">.  Add detail </w:t>
      </w:r>
      <w:r w:rsidR="00386184">
        <w:rPr>
          <w:sz w:val="32"/>
          <w:szCs w:val="32"/>
        </w:rPr>
        <w:br/>
        <w:t xml:space="preserve">     where requested.</w:t>
      </w:r>
    </w:p>
    <w:p w14:paraId="7F84CB7B" w14:textId="77777777" w:rsidR="005236A8" w:rsidRDefault="005236A8" w:rsidP="00F34D63">
      <w:pPr>
        <w:pStyle w:val="ListParagraph"/>
        <w:rPr>
          <w:sz w:val="32"/>
          <w:szCs w:val="32"/>
        </w:rPr>
      </w:pPr>
    </w:p>
    <w:p w14:paraId="374DD5E6" w14:textId="124F36C4" w:rsidR="00FF7F50" w:rsidRDefault="002E2860" w:rsidP="00FF7F50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1040" behindDoc="0" locked="0" layoutInCell="1" allowOverlap="1" wp14:anchorId="266FF62A" wp14:editId="28C81665">
                <wp:simplePos x="0" y="0"/>
                <wp:positionH relativeFrom="column">
                  <wp:posOffset>262255</wp:posOffset>
                </wp:positionH>
                <wp:positionV relativeFrom="paragraph">
                  <wp:posOffset>-91440</wp:posOffset>
                </wp:positionV>
                <wp:extent cx="406900" cy="480590"/>
                <wp:effectExtent l="57150" t="57150" r="31750" b="53340"/>
                <wp:wrapNone/>
                <wp:docPr id="21774845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06900" cy="480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D4807" id="Ink 10" o:spid="_x0000_s1026" type="#_x0000_t75" style="position:absolute;margin-left:19.95pt;margin-top:-7.9pt;width:33.5pt;height:39.3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">
                <v:imagedata r:id="rId14" o:title=""/>
              </v:shape>
            </w:pict>
          </mc:Fallback>
        </mc:AlternateContent>
      </w:r>
      <w:r w:rsidR="00FF7F50">
        <w:rPr>
          <w:sz w:val="32"/>
          <w:szCs w:val="32"/>
        </w:rPr>
        <w:t>At least 4 pages</w:t>
      </w:r>
    </w:p>
    <w:p w14:paraId="097ED471" w14:textId="49086643" w:rsidR="00FF7F50" w:rsidRPr="00FF7F50" w:rsidRDefault="00FF7F50" w:rsidP="00FF7F50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FF7F50">
        <w:rPr>
          <w:sz w:val="32"/>
          <w:szCs w:val="32"/>
        </w:rPr>
        <w:t xml:space="preserve">Content must be "real" and realistic.   Lorum Ipsum text is not acceptable.  </w:t>
      </w:r>
    </w:p>
    <w:p w14:paraId="61A8BA15" w14:textId="5FC3D7CD" w:rsidR="00FF7F50" w:rsidRPr="00FF7F50" w:rsidRDefault="002E2860" w:rsidP="00FF7F50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4112" behindDoc="0" locked="0" layoutInCell="1" allowOverlap="1" wp14:anchorId="0CE01740" wp14:editId="2231B289">
                <wp:simplePos x="0" y="0"/>
                <wp:positionH relativeFrom="column">
                  <wp:posOffset>243205</wp:posOffset>
                </wp:positionH>
                <wp:positionV relativeFrom="paragraph">
                  <wp:posOffset>-90805</wp:posOffset>
                </wp:positionV>
                <wp:extent cx="434975" cy="466055"/>
                <wp:effectExtent l="57150" t="57150" r="41275" b="48895"/>
                <wp:wrapNone/>
                <wp:docPr id="101205143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34975" cy="46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1B056" id="Ink 13" o:spid="_x0000_s1026" type="#_x0000_t75" style="position:absolute;margin-left:18.45pt;margin-top:-7.85pt;width:35.65pt;height:38.1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">
                <v:imagedata r:id="rId16" o:title=""/>
              </v:shape>
            </w:pict>
          </mc:Fallback>
        </mc:AlternateContent>
      </w:r>
      <w:r w:rsidR="00FF7F50" w:rsidRPr="00FF7F50">
        <w:rPr>
          <w:sz w:val="32"/>
          <w:szCs w:val="32"/>
        </w:rPr>
        <w:t>At least 12 CSS style rules</w:t>
      </w:r>
    </w:p>
    <w:p w14:paraId="20F798F7" w14:textId="24C9C748" w:rsidR="00FF7F50" w:rsidRPr="00FF7F50" w:rsidRDefault="00FF7F50" w:rsidP="00FF7F50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FF7F50">
        <w:rPr>
          <w:sz w:val="32"/>
          <w:szCs w:val="32"/>
        </w:rPr>
        <w:t xml:space="preserve">A form </w:t>
      </w:r>
      <w:r w:rsidR="008B1509">
        <w:rPr>
          <w:sz w:val="32"/>
          <w:szCs w:val="32"/>
        </w:rPr>
        <w:br/>
        <w:t xml:space="preserve">which page? </w:t>
      </w:r>
      <w:r w:rsidR="00864A93">
        <w:rPr>
          <w:sz w:val="32"/>
          <w:szCs w:val="32"/>
        </w:rPr>
        <w:t>Booking page</w:t>
      </w:r>
    </w:p>
    <w:p w14:paraId="55B3ED55" w14:textId="0B4FBCAD" w:rsidR="00FF7F50" w:rsidRPr="00FF7F50" w:rsidRDefault="002E2860" w:rsidP="00FF7F50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5136" behindDoc="0" locked="0" layoutInCell="1" allowOverlap="1" wp14:anchorId="3C8D9623" wp14:editId="0B4673E6">
                <wp:simplePos x="0" y="0"/>
                <wp:positionH relativeFrom="column">
                  <wp:posOffset>250190</wp:posOffset>
                </wp:positionH>
                <wp:positionV relativeFrom="paragraph">
                  <wp:posOffset>-95405</wp:posOffset>
                </wp:positionV>
                <wp:extent cx="407520" cy="215640"/>
                <wp:effectExtent l="57150" t="57150" r="50165" b="51435"/>
                <wp:wrapNone/>
                <wp:docPr id="1959000818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0752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03FED" id="Ink 14" o:spid="_x0000_s1026" type="#_x0000_t75" style="position:absolute;margin-left:19pt;margin-top:-8.2pt;width:33.55pt;height:18.4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">
                <v:imagedata r:id="rId18" o:title=""/>
              </v:shape>
            </w:pict>
          </mc:Fallback>
        </mc:AlternateContent>
      </w:r>
      <w:r w:rsidR="00FF7F50" w:rsidRPr="00FF7F50">
        <w:rPr>
          <w:sz w:val="32"/>
          <w:szCs w:val="32"/>
        </w:rPr>
        <w:t xml:space="preserve">A table </w:t>
      </w:r>
      <w:r w:rsidR="008B1509">
        <w:rPr>
          <w:sz w:val="32"/>
          <w:szCs w:val="32"/>
        </w:rPr>
        <w:br/>
        <w:t xml:space="preserve">which page? </w:t>
      </w:r>
      <w:r w:rsidR="00864A93">
        <w:rPr>
          <w:sz w:val="32"/>
          <w:szCs w:val="32"/>
        </w:rPr>
        <w:t>Events Page</w:t>
      </w:r>
    </w:p>
    <w:p w14:paraId="72A4B928" w14:textId="59B67C3A" w:rsidR="00FF7F50" w:rsidRPr="00FF7F50" w:rsidRDefault="002E2860" w:rsidP="00FF7F50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6160" behindDoc="0" locked="0" layoutInCell="1" allowOverlap="1" wp14:anchorId="5C9F2E07" wp14:editId="332B29CB">
                <wp:simplePos x="0" y="0"/>
                <wp:positionH relativeFrom="column">
                  <wp:posOffset>250190</wp:posOffset>
                </wp:positionH>
                <wp:positionV relativeFrom="paragraph">
                  <wp:posOffset>-12460</wp:posOffset>
                </wp:positionV>
                <wp:extent cx="427320" cy="131040"/>
                <wp:effectExtent l="57150" t="57150" r="49530" b="40640"/>
                <wp:wrapNone/>
                <wp:docPr id="1971564936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2732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D1CA1" id="Ink 15" o:spid="_x0000_s1026" type="#_x0000_t75" style="position:absolute;margin-left:19pt;margin-top:-1.7pt;width:35.1pt;height:11.7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">
                <v:imagedata r:id="rId20" o:title=""/>
              </v:shape>
            </w:pict>
          </mc:Fallback>
        </mc:AlternateContent>
      </w:r>
      <w:r w:rsidR="00FF7F50" w:rsidRPr="00FF7F50">
        <w:rPr>
          <w:sz w:val="32"/>
          <w:szCs w:val="32"/>
        </w:rPr>
        <w:t>A list</w:t>
      </w:r>
      <w:r w:rsidR="008B1509">
        <w:rPr>
          <w:sz w:val="32"/>
          <w:szCs w:val="32"/>
        </w:rPr>
        <w:br/>
        <w:t xml:space="preserve">which page? </w:t>
      </w:r>
      <w:r w:rsidR="00864A93">
        <w:rPr>
          <w:sz w:val="32"/>
          <w:szCs w:val="32"/>
        </w:rPr>
        <w:t>Song List</w:t>
      </w:r>
    </w:p>
    <w:p w14:paraId="34602739" w14:textId="5979FF42" w:rsidR="00FF7F50" w:rsidRPr="00FF7F50" w:rsidRDefault="002E2860" w:rsidP="00FF7F50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9232" behindDoc="0" locked="0" layoutInCell="1" allowOverlap="1" wp14:anchorId="705B127B" wp14:editId="6D55DFE9">
                <wp:simplePos x="0" y="0"/>
                <wp:positionH relativeFrom="column">
                  <wp:posOffset>250190</wp:posOffset>
                </wp:positionH>
                <wp:positionV relativeFrom="paragraph">
                  <wp:posOffset>-31115</wp:posOffset>
                </wp:positionV>
                <wp:extent cx="450215" cy="450855"/>
                <wp:effectExtent l="57150" t="57150" r="45085" b="44450"/>
                <wp:wrapNone/>
                <wp:docPr id="103196593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50215" cy="450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B10EC" id="Ink 18" o:spid="_x0000_s1026" type="#_x0000_t75" style="position:absolute;margin-left:19pt;margin-top:-3.15pt;width:36.85pt;height:36.9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">
                <v:imagedata r:id="rId22" o:title=""/>
              </v:shape>
            </w:pict>
          </mc:Fallback>
        </mc:AlternateContent>
      </w:r>
      <w:r w:rsidR="00FF7F50" w:rsidRPr="00FF7F50">
        <w:rPr>
          <w:sz w:val="32"/>
          <w:szCs w:val="32"/>
        </w:rPr>
        <w:t xml:space="preserve">An external stylesheet </w:t>
      </w:r>
    </w:p>
    <w:p w14:paraId="67CD7A90" w14:textId="527EF3A7" w:rsidR="00FF7F50" w:rsidRDefault="00FF7F50" w:rsidP="00FF7F50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FF7F50">
        <w:rPr>
          <w:sz w:val="32"/>
          <w:szCs w:val="32"/>
        </w:rPr>
        <w:t>An internal stylesheet on at least one page</w:t>
      </w:r>
      <w:r w:rsidR="008B1509">
        <w:rPr>
          <w:sz w:val="32"/>
          <w:szCs w:val="32"/>
        </w:rPr>
        <w:br/>
        <w:t xml:space="preserve">which page? </w:t>
      </w:r>
      <w:r w:rsidR="002A4141">
        <w:rPr>
          <w:sz w:val="32"/>
          <w:szCs w:val="32"/>
        </w:rPr>
        <w:t>Events Page</w:t>
      </w:r>
    </w:p>
    <w:p w14:paraId="703E58BE" w14:textId="2DBC34A7" w:rsidR="008B1509" w:rsidRPr="00FF7F50" w:rsidRDefault="002E2860" w:rsidP="00FF7F50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0256" behindDoc="0" locked="0" layoutInCell="1" allowOverlap="1" wp14:anchorId="642F139A" wp14:editId="213A5D0A">
                <wp:simplePos x="0" y="0"/>
                <wp:positionH relativeFrom="column">
                  <wp:posOffset>262790</wp:posOffset>
                </wp:positionH>
                <wp:positionV relativeFrom="paragraph">
                  <wp:posOffset>-57690</wp:posOffset>
                </wp:positionV>
                <wp:extent cx="356400" cy="238320"/>
                <wp:effectExtent l="57150" t="57150" r="43815" b="47625"/>
                <wp:wrapNone/>
                <wp:docPr id="567537595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56400" cy="23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7F9F2" id="Ink 19" o:spid="_x0000_s1026" type="#_x0000_t75" style="position:absolute;margin-left:20pt;margin-top:-5.25pt;width:29.45pt;height:20.1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">
                <v:imagedata r:id="rId24" o:title=""/>
              </v:shape>
            </w:pict>
          </mc:Fallback>
        </mc:AlternateContent>
      </w:r>
      <w:r w:rsidR="008B1509">
        <w:rPr>
          <w:sz w:val="32"/>
          <w:szCs w:val="32"/>
        </w:rPr>
        <w:t>An inline style</w:t>
      </w:r>
      <w:r w:rsidR="008B1509">
        <w:rPr>
          <w:sz w:val="32"/>
          <w:szCs w:val="32"/>
        </w:rPr>
        <w:br/>
        <w:t xml:space="preserve">which page and element? </w:t>
      </w:r>
      <w:r w:rsidR="00864A93">
        <w:rPr>
          <w:sz w:val="32"/>
          <w:szCs w:val="32"/>
        </w:rPr>
        <w:t>Homepage and search bar form</w:t>
      </w:r>
    </w:p>
    <w:p w14:paraId="50E3E3BE" w14:textId="158F11EE" w:rsidR="00FF7F50" w:rsidRDefault="002E2860" w:rsidP="00FF7F50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1280" behindDoc="0" locked="0" layoutInCell="1" allowOverlap="1" wp14:anchorId="3E44DDF7" wp14:editId="4419009F">
                <wp:simplePos x="0" y="0"/>
                <wp:positionH relativeFrom="column">
                  <wp:posOffset>262790</wp:posOffset>
                </wp:positionH>
                <wp:positionV relativeFrom="paragraph">
                  <wp:posOffset>-78065</wp:posOffset>
                </wp:positionV>
                <wp:extent cx="381600" cy="233280"/>
                <wp:effectExtent l="57150" t="57150" r="57150" b="52705"/>
                <wp:wrapNone/>
                <wp:docPr id="1300627567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81600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6482E" id="Ink 20" o:spid="_x0000_s1026" type="#_x0000_t75" style="position:absolute;margin-left:20pt;margin-top:-6.85pt;width:31.5pt;height:19.7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">
                <v:imagedata r:id="rId26" o:title=""/>
              </v:shape>
            </w:pict>
          </mc:Fallback>
        </mc:AlternateContent>
      </w:r>
      <w:r w:rsidR="00FF7F50" w:rsidRPr="00FF7F50">
        <w:rPr>
          <w:sz w:val="32"/>
          <w:szCs w:val="32"/>
        </w:rPr>
        <w:t xml:space="preserve">Two images – one must be a background image. </w:t>
      </w:r>
      <w:r w:rsidR="00FF7F50" w:rsidRPr="00FF7F50">
        <w:rPr>
          <w:sz w:val="32"/>
          <w:szCs w:val="32"/>
        </w:rPr>
        <w:br/>
      </w:r>
      <w:r w:rsidR="007672F3">
        <w:rPr>
          <w:sz w:val="32"/>
          <w:szCs w:val="32"/>
        </w:rPr>
        <w:t xml:space="preserve">which page for background </w:t>
      </w:r>
      <w:proofErr w:type="spellStart"/>
      <w:r w:rsidR="007672F3">
        <w:rPr>
          <w:sz w:val="32"/>
          <w:szCs w:val="32"/>
        </w:rPr>
        <w:t>img</w:t>
      </w:r>
      <w:proofErr w:type="spellEnd"/>
      <w:r w:rsidR="007672F3">
        <w:rPr>
          <w:sz w:val="32"/>
          <w:szCs w:val="32"/>
        </w:rPr>
        <w:t xml:space="preserve">? </w:t>
      </w:r>
      <w:r w:rsidR="00864A93">
        <w:rPr>
          <w:sz w:val="32"/>
          <w:szCs w:val="32"/>
        </w:rPr>
        <w:t>Homepage</w:t>
      </w:r>
    </w:p>
    <w:p w14:paraId="261461FB" w14:textId="13DC1C43" w:rsidR="007672F3" w:rsidRPr="00FF7F50" w:rsidRDefault="007672F3" w:rsidP="007672F3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which</w:t>
      </w:r>
      <w:proofErr w:type="gramEnd"/>
      <w:r>
        <w:rPr>
          <w:sz w:val="32"/>
          <w:szCs w:val="32"/>
        </w:rPr>
        <w:t xml:space="preserve"> page for </w:t>
      </w:r>
      <w:proofErr w:type="gramStart"/>
      <w:r>
        <w:rPr>
          <w:sz w:val="32"/>
          <w:szCs w:val="32"/>
        </w:rPr>
        <w:t>other</w:t>
      </w:r>
      <w:proofErr w:type="gramEnd"/>
      <w:r>
        <w:rPr>
          <w:sz w:val="32"/>
          <w:szCs w:val="32"/>
        </w:rPr>
        <w:t xml:space="preserve"> image? </w:t>
      </w:r>
      <w:r w:rsidR="00864A93">
        <w:rPr>
          <w:sz w:val="32"/>
          <w:szCs w:val="32"/>
        </w:rPr>
        <w:t>About Us</w:t>
      </w:r>
    </w:p>
    <w:p w14:paraId="51A4CC69" w14:textId="389EFC5D" w:rsidR="00FF7F50" w:rsidRPr="00FF7F50" w:rsidRDefault="002E2860" w:rsidP="00FF7F50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i">
            <w:drawing>
              <wp:anchor distT="0" distB="0" distL="114300" distR="114300" simplePos="0" relativeHeight="251686400" behindDoc="0" locked="0" layoutInCell="1" allowOverlap="1" wp14:anchorId="129FB4E7" wp14:editId="43E95432">
                <wp:simplePos x="0" y="0"/>
                <wp:positionH relativeFrom="column">
                  <wp:posOffset>237490</wp:posOffset>
                </wp:positionH>
                <wp:positionV relativeFrom="paragraph">
                  <wp:posOffset>-250825</wp:posOffset>
                </wp:positionV>
                <wp:extent cx="510480" cy="904320"/>
                <wp:effectExtent l="57150" t="57150" r="41910" b="48260"/>
                <wp:wrapNone/>
                <wp:docPr id="46670056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10540" cy="9043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FEB22" id="Ink 25" o:spid="_x0000_s1026" type="#_x0000_t75" style="position:absolute;margin-left:18pt;margin-top:-20.45pt;width:41.6pt;height:91.2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">
                <v:imagedata r:id="rId28" o:title=""/>
              </v:shape>
            </w:pict>
          </mc:Fallback>
        </mc:AlternateContent>
      </w:r>
      <w:r w:rsidR="00FF7F50" w:rsidRPr="00FF7F50">
        <w:rPr>
          <w:sz w:val="32"/>
          <w:szCs w:val="32"/>
        </w:rPr>
        <w:t>At least two fixed page elements to make the site look consistent</w:t>
      </w:r>
      <w:r w:rsidR="007672F3">
        <w:rPr>
          <w:sz w:val="32"/>
          <w:szCs w:val="32"/>
        </w:rPr>
        <w:br/>
        <w:t xml:space="preserve">what are they? </w:t>
      </w:r>
      <w:r w:rsidR="00864A93">
        <w:rPr>
          <w:sz w:val="32"/>
          <w:szCs w:val="32"/>
        </w:rPr>
        <w:t>Primary and Secondary Nav Bars and the Footer</w:t>
      </w:r>
    </w:p>
    <w:p w14:paraId="3A42B090" w14:textId="0DD0D73E" w:rsidR="00FF7F50" w:rsidRPr="00FF7F50" w:rsidRDefault="00FF7F50" w:rsidP="00FF7F50">
      <w:pPr>
        <w:pStyle w:val="ListParagraph"/>
        <w:numPr>
          <w:ilvl w:val="0"/>
          <w:numId w:val="47"/>
        </w:numPr>
        <w:rPr>
          <w:sz w:val="32"/>
          <w:szCs w:val="32"/>
        </w:rPr>
      </w:pPr>
      <w:r w:rsidRPr="00FF7F50">
        <w:rPr>
          <w:sz w:val="32"/>
          <w:szCs w:val="32"/>
        </w:rPr>
        <w:t xml:space="preserve">The </w:t>
      </w:r>
      <w:r w:rsidR="007672F3">
        <w:rPr>
          <w:sz w:val="32"/>
          <w:szCs w:val="32"/>
        </w:rPr>
        <w:t xml:space="preserve">site was tested </w:t>
      </w:r>
      <w:r w:rsidRPr="00FF7F50">
        <w:rPr>
          <w:sz w:val="32"/>
          <w:szCs w:val="32"/>
        </w:rPr>
        <w:t xml:space="preserve">on a phone.  </w:t>
      </w:r>
    </w:p>
    <w:p w14:paraId="2B84A4C2" w14:textId="2B8B6E6B" w:rsidR="002A4141" w:rsidRDefault="007672F3" w:rsidP="00FF7F50">
      <w:pPr>
        <w:pStyle w:val="ListParagraph"/>
        <w:numPr>
          <w:ilvl w:val="0"/>
          <w:numId w:val="47"/>
        </w:numPr>
        <w:rPr>
          <w:sz w:val="32"/>
          <w:szCs w:val="32"/>
        </w:rPr>
      </w:pPr>
      <w:r>
        <w:rPr>
          <w:sz w:val="32"/>
          <w:szCs w:val="32"/>
        </w:rPr>
        <w:t>Site passes mobile friendly test</w:t>
      </w:r>
      <w:r>
        <w:rPr>
          <w:sz w:val="32"/>
          <w:szCs w:val="32"/>
        </w:rPr>
        <w:br/>
      </w:r>
      <w:r w:rsidR="001A75EC">
        <w:rPr>
          <w:sz w:val="32"/>
          <w:szCs w:val="32"/>
        </w:rPr>
        <w:t xml:space="preserve">Which test did you use?  </w:t>
      </w:r>
      <w:r w:rsidR="001A161C">
        <w:rPr>
          <w:sz w:val="32"/>
          <w:szCs w:val="32"/>
        </w:rPr>
        <w:t>I used dev tools on the chrome browser by going to inspect element and then inputting commands Ctrl+Shift+m to open a mobile view of my website.</w:t>
      </w:r>
      <w:r w:rsidR="005B2BBE">
        <w:rPr>
          <w:sz w:val="32"/>
          <w:szCs w:val="32"/>
        </w:rPr>
        <w:t xml:space="preserve"> Almost got it to work for all the pages except the About Us page. </w:t>
      </w:r>
    </w:p>
    <w:p w14:paraId="429D89F2" w14:textId="0AB3B71E" w:rsidR="00FF4708" w:rsidRDefault="001A75EC" w:rsidP="002A414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br/>
        <w:t>Copy screen shot of the results below.</w:t>
      </w:r>
    </w:p>
    <w:p w14:paraId="3BD6671A" w14:textId="77777777" w:rsidR="005B2BBE" w:rsidRDefault="005B2BBE" w:rsidP="002A4141">
      <w:pPr>
        <w:pStyle w:val="ListParagraph"/>
        <w:rPr>
          <w:sz w:val="32"/>
          <w:szCs w:val="32"/>
        </w:rPr>
      </w:pPr>
    </w:p>
    <w:p w14:paraId="07CFA7E4" w14:textId="5D568456" w:rsidR="005B2BBE" w:rsidRDefault="005B2BBE" w:rsidP="002A4141">
      <w:pPr>
        <w:pStyle w:val="ListParagraph"/>
        <w:rPr>
          <w:sz w:val="32"/>
          <w:szCs w:val="32"/>
        </w:rPr>
      </w:pPr>
      <w:r w:rsidRPr="005B2BBE">
        <w:rPr>
          <w:noProof/>
          <w:sz w:val="32"/>
          <w:szCs w:val="32"/>
        </w:rPr>
        <w:drawing>
          <wp:inline distT="0" distB="0" distL="0" distR="0" wp14:anchorId="5B1FB67A" wp14:editId="52EBDF7D">
            <wp:extent cx="2330570" cy="4381725"/>
            <wp:effectExtent l="0" t="0" r="0" b="0"/>
            <wp:docPr id="29337535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75354" name="Picture 1" descr="A screenshot of a phon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43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9DED" w14:textId="77777777" w:rsidR="006E4F2F" w:rsidRDefault="006E4F2F" w:rsidP="006E4F2F">
      <w:pPr>
        <w:ind w:left="360"/>
        <w:rPr>
          <w:sz w:val="32"/>
          <w:szCs w:val="32"/>
        </w:rPr>
      </w:pPr>
    </w:p>
    <w:p w14:paraId="2B7C44AD" w14:textId="07EB25D6" w:rsidR="00FF7F50" w:rsidRDefault="00FF4708" w:rsidP="006E4F2F">
      <w:pPr>
        <w:ind w:left="360"/>
        <w:rPr>
          <w:sz w:val="32"/>
          <w:szCs w:val="32"/>
        </w:rPr>
      </w:pPr>
      <w:r w:rsidRPr="006E4F2F">
        <w:rPr>
          <w:sz w:val="32"/>
          <w:szCs w:val="32"/>
        </w:rPr>
        <w:t>Are there any extra features you added</w:t>
      </w:r>
      <w:r w:rsidR="006E4F2F" w:rsidRPr="006E4F2F">
        <w:rPr>
          <w:sz w:val="32"/>
          <w:szCs w:val="32"/>
        </w:rPr>
        <w:t xml:space="preserve"> that are not listed above?</w:t>
      </w:r>
      <w:r w:rsidR="00656E8D">
        <w:rPr>
          <w:sz w:val="32"/>
          <w:szCs w:val="32"/>
        </w:rPr>
        <w:br/>
      </w:r>
      <w:r w:rsidR="006E4F2F" w:rsidRPr="006E4F2F">
        <w:rPr>
          <w:sz w:val="32"/>
          <w:szCs w:val="32"/>
        </w:rPr>
        <w:br/>
      </w:r>
      <w:r w:rsidR="00864A93">
        <w:rPr>
          <w:sz w:val="32"/>
          <w:szCs w:val="32"/>
        </w:rPr>
        <w:t xml:space="preserve">I added parallax scrolling with a background image, search input, and search bar. Besides that, I have extra of everything else that’s listed </w:t>
      </w:r>
      <w:r w:rsidR="00864A93">
        <w:rPr>
          <w:sz w:val="32"/>
          <w:szCs w:val="32"/>
        </w:rPr>
        <w:lastRenderedPageBreak/>
        <w:t>above.</w:t>
      </w:r>
      <w:r w:rsidR="006E4F2F">
        <w:rPr>
          <w:sz w:val="32"/>
          <w:szCs w:val="32"/>
        </w:rPr>
        <w:br/>
      </w:r>
    </w:p>
    <w:p w14:paraId="3AC43D12" w14:textId="664B69F0" w:rsidR="006E4F2F" w:rsidRPr="006E4F2F" w:rsidRDefault="006E4F2F" w:rsidP="006E4F2F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What site(s) did you </w:t>
      </w:r>
      <w:r w:rsidR="00656E8D">
        <w:rPr>
          <w:sz w:val="32"/>
          <w:szCs w:val="32"/>
        </w:rPr>
        <w:t xml:space="preserve">look at </w:t>
      </w:r>
      <w:r>
        <w:rPr>
          <w:sz w:val="32"/>
          <w:szCs w:val="32"/>
        </w:rPr>
        <w:t>for design inspiration?</w:t>
      </w:r>
    </w:p>
    <w:p w14:paraId="1EBB14B3" w14:textId="388B004B" w:rsidR="006E4F2F" w:rsidRDefault="00864A93" w:rsidP="006E4F2F">
      <w:pPr>
        <w:rPr>
          <w:sz w:val="32"/>
          <w:szCs w:val="32"/>
        </w:rPr>
      </w:pPr>
      <w:hyperlink r:id="rId30" w:history="1">
        <w:r w:rsidRPr="00864A93">
          <w:rPr>
            <w:rStyle w:val="Hyperlink"/>
            <w:sz w:val="32"/>
            <w:szCs w:val="32"/>
          </w:rPr>
          <w:t>Austin, Houston, San Antonio Weddings &amp; Events Bands | Plush Party Band</w:t>
        </w:r>
      </w:hyperlink>
    </w:p>
    <w:p w14:paraId="37FAD51B" w14:textId="4539DC72" w:rsidR="006E4F2F" w:rsidRPr="006E4F2F" w:rsidRDefault="006E4F2F" w:rsidP="006E4F2F">
      <w:pPr>
        <w:ind w:firstLine="360"/>
        <w:rPr>
          <w:sz w:val="32"/>
          <w:szCs w:val="32"/>
        </w:rPr>
      </w:pPr>
      <w:r>
        <w:rPr>
          <w:sz w:val="32"/>
          <w:szCs w:val="32"/>
        </w:rPr>
        <w:t>What would you a</w:t>
      </w:r>
      <w:r w:rsidR="00AD5A02">
        <w:rPr>
          <w:sz w:val="32"/>
          <w:szCs w:val="32"/>
        </w:rPr>
        <w:t>dd</w:t>
      </w:r>
      <w:r>
        <w:rPr>
          <w:sz w:val="32"/>
          <w:szCs w:val="32"/>
        </w:rPr>
        <w:t xml:space="preserve"> to this project if you had an extra week?</w:t>
      </w:r>
      <w:r w:rsidR="00656E8D">
        <w:rPr>
          <w:sz w:val="32"/>
          <w:szCs w:val="32"/>
        </w:rPr>
        <w:br/>
      </w:r>
      <w:r>
        <w:rPr>
          <w:sz w:val="32"/>
          <w:szCs w:val="32"/>
        </w:rPr>
        <w:br/>
        <w:t xml:space="preserve">      </w:t>
      </w:r>
      <w:r w:rsidR="00864A93">
        <w:rPr>
          <w:sz w:val="32"/>
          <w:szCs w:val="32"/>
        </w:rPr>
        <w:t>Some JavaScript.</w:t>
      </w:r>
    </w:p>
    <w:p w14:paraId="468222D3" w14:textId="77777777" w:rsidR="00FF7F50" w:rsidRPr="00F34D63" w:rsidRDefault="00FF7F50" w:rsidP="00F34D63">
      <w:pPr>
        <w:pStyle w:val="ListParagraph"/>
        <w:rPr>
          <w:sz w:val="32"/>
          <w:szCs w:val="32"/>
        </w:rPr>
      </w:pPr>
    </w:p>
    <w:p w14:paraId="6BB5DB03" w14:textId="168C2C82" w:rsidR="003D64FA" w:rsidRDefault="00F34D63" w:rsidP="00F34D63">
      <w:pPr>
        <w:pStyle w:val="ListParagraph"/>
      </w:pPr>
      <w:r>
        <w:br/>
      </w:r>
    </w:p>
    <w:p w14:paraId="4A21CAFF" w14:textId="77777777" w:rsidR="003D64FA" w:rsidRDefault="003D64FA" w:rsidP="00C2769B"/>
    <w:sectPr w:rsidR="003D64FA" w:rsidSect="00EA5BE2">
      <w:footerReference w:type="default" r:id="rId31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1CDDD3" w14:textId="77777777" w:rsidR="00C423A6" w:rsidRDefault="00C423A6">
      <w:pPr>
        <w:spacing w:after="0"/>
      </w:pPr>
      <w:r>
        <w:separator/>
      </w:r>
    </w:p>
  </w:endnote>
  <w:endnote w:type="continuationSeparator" w:id="0">
    <w:p w14:paraId="0BE92269" w14:textId="77777777" w:rsidR="00C423A6" w:rsidRDefault="00C423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2FE3DF" w14:textId="77777777" w:rsidR="00C423A6" w:rsidRDefault="00C423A6">
      <w:pPr>
        <w:spacing w:after="0"/>
      </w:pPr>
      <w:r>
        <w:separator/>
      </w:r>
    </w:p>
  </w:footnote>
  <w:footnote w:type="continuationSeparator" w:id="0">
    <w:p w14:paraId="72A62778" w14:textId="77777777" w:rsidR="00C423A6" w:rsidRDefault="00C423A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22AA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E2BF3"/>
    <w:multiLevelType w:val="hybridMultilevel"/>
    <w:tmpl w:val="1242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503146"/>
    <w:multiLevelType w:val="hybridMultilevel"/>
    <w:tmpl w:val="F5066E7C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F60E8"/>
    <w:multiLevelType w:val="hybridMultilevel"/>
    <w:tmpl w:val="081E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35E6A"/>
    <w:multiLevelType w:val="hybridMultilevel"/>
    <w:tmpl w:val="89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DA2A86"/>
    <w:multiLevelType w:val="hybridMultilevel"/>
    <w:tmpl w:val="0DA497FA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E30A9"/>
    <w:multiLevelType w:val="hybridMultilevel"/>
    <w:tmpl w:val="0108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F236C"/>
    <w:multiLevelType w:val="hybridMultilevel"/>
    <w:tmpl w:val="FA14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C78EB"/>
    <w:multiLevelType w:val="hybridMultilevel"/>
    <w:tmpl w:val="5516BC7C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A31609"/>
    <w:multiLevelType w:val="hybridMultilevel"/>
    <w:tmpl w:val="ACE41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7DF4DDD"/>
    <w:multiLevelType w:val="hybridMultilevel"/>
    <w:tmpl w:val="E062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14B3E"/>
    <w:multiLevelType w:val="hybridMultilevel"/>
    <w:tmpl w:val="639C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655A5"/>
    <w:multiLevelType w:val="multilevel"/>
    <w:tmpl w:val="CC9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0361FB"/>
    <w:multiLevelType w:val="hybridMultilevel"/>
    <w:tmpl w:val="488EE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A127743"/>
    <w:multiLevelType w:val="hybridMultilevel"/>
    <w:tmpl w:val="6B7E53C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B2ABD"/>
    <w:multiLevelType w:val="hybridMultilevel"/>
    <w:tmpl w:val="C056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E90F14"/>
    <w:multiLevelType w:val="multilevel"/>
    <w:tmpl w:val="46B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F138FF"/>
    <w:multiLevelType w:val="hybridMultilevel"/>
    <w:tmpl w:val="97E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B25964"/>
    <w:multiLevelType w:val="hybridMultilevel"/>
    <w:tmpl w:val="11E02EE4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4B7191"/>
    <w:multiLevelType w:val="hybridMultilevel"/>
    <w:tmpl w:val="107A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11324">
    <w:abstractNumId w:val="9"/>
  </w:num>
  <w:num w:numId="2" w16cid:durableId="1639874466">
    <w:abstractNumId w:val="34"/>
  </w:num>
  <w:num w:numId="3" w16cid:durableId="688457849">
    <w:abstractNumId w:val="39"/>
  </w:num>
  <w:num w:numId="4" w16cid:durableId="464465768">
    <w:abstractNumId w:val="18"/>
  </w:num>
  <w:num w:numId="5" w16cid:durableId="1480610675">
    <w:abstractNumId w:val="18"/>
    <w:lvlOverride w:ilvl="0">
      <w:startOverride w:val="1"/>
    </w:lvlOverride>
  </w:num>
  <w:num w:numId="6" w16cid:durableId="652636432">
    <w:abstractNumId w:val="7"/>
  </w:num>
  <w:num w:numId="7" w16cid:durableId="1168906387">
    <w:abstractNumId w:val="6"/>
  </w:num>
  <w:num w:numId="8" w16cid:durableId="1731884394">
    <w:abstractNumId w:val="5"/>
  </w:num>
  <w:num w:numId="9" w16cid:durableId="1148739919">
    <w:abstractNumId w:val="4"/>
  </w:num>
  <w:num w:numId="10" w16cid:durableId="461387803">
    <w:abstractNumId w:val="8"/>
  </w:num>
  <w:num w:numId="11" w16cid:durableId="175848558">
    <w:abstractNumId w:val="3"/>
  </w:num>
  <w:num w:numId="12" w16cid:durableId="452360654">
    <w:abstractNumId w:val="2"/>
  </w:num>
  <w:num w:numId="13" w16cid:durableId="2095009203">
    <w:abstractNumId w:val="1"/>
  </w:num>
  <w:num w:numId="14" w16cid:durableId="473061802">
    <w:abstractNumId w:val="0"/>
  </w:num>
  <w:num w:numId="15" w16cid:durableId="300430359">
    <w:abstractNumId w:val="17"/>
  </w:num>
  <w:num w:numId="16" w16cid:durableId="1749040517">
    <w:abstractNumId w:val="19"/>
  </w:num>
  <w:num w:numId="17" w16cid:durableId="410935614">
    <w:abstractNumId w:val="15"/>
  </w:num>
  <w:num w:numId="18" w16cid:durableId="894632189">
    <w:abstractNumId w:val="43"/>
  </w:num>
  <w:num w:numId="19" w16cid:durableId="484123264">
    <w:abstractNumId w:val="26"/>
  </w:num>
  <w:num w:numId="20" w16cid:durableId="2045250654">
    <w:abstractNumId w:val="23"/>
  </w:num>
  <w:num w:numId="21" w16cid:durableId="1773162791">
    <w:abstractNumId w:val="28"/>
  </w:num>
  <w:num w:numId="22" w16cid:durableId="1429229936">
    <w:abstractNumId w:val="12"/>
  </w:num>
  <w:num w:numId="23" w16cid:durableId="413086667">
    <w:abstractNumId w:val="27"/>
  </w:num>
  <w:num w:numId="24" w16cid:durableId="554001019">
    <w:abstractNumId w:val="37"/>
  </w:num>
  <w:num w:numId="25" w16cid:durableId="1240288620">
    <w:abstractNumId w:val="22"/>
  </w:num>
  <w:num w:numId="26" w16cid:durableId="77141308">
    <w:abstractNumId w:val="13"/>
  </w:num>
  <w:num w:numId="27" w16cid:durableId="263807760">
    <w:abstractNumId w:val="29"/>
  </w:num>
  <w:num w:numId="28" w16cid:durableId="370805319">
    <w:abstractNumId w:val="16"/>
  </w:num>
  <w:num w:numId="29" w16cid:durableId="898051669">
    <w:abstractNumId w:val="38"/>
  </w:num>
  <w:num w:numId="30" w16cid:durableId="1801612077">
    <w:abstractNumId w:val="32"/>
  </w:num>
  <w:num w:numId="31" w16cid:durableId="491146320">
    <w:abstractNumId w:val="35"/>
  </w:num>
  <w:num w:numId="32" w16cid:durableId="299380314">
    <w:abstractNumId w:val="30"/>
  </w:num>
  <w:num w:numId="33" w16cid:durableId="1652563510">
    <w:abstractNumId w:val="31"/>
  </w:num>
  <w:num w:numId="34" w16cid:durableId="339625496">
    <w:abstractNumId w:val="14"/>
  </w:num>
  <w:num w:numId="35" w16cid:durableId="273170624">
    <w:abstractNumId w:val="24"/>
  </w:num>
  <w:num w:numId="36" w16cid:durableId="2125466445">
    <w:abstractNumId w:val="44"/>
  </w:num>
  <w:num w:numId="37" w16cid:durableId="52824367">
    <w:abstractNumId w:val="33"/>
  </w:num>
  <w:num w:numId="38" w16cid:durableId="1218281344">
    <w:abstractNumId w:val="40"/>
  </w:num>
  <w:num w:numId="39" w16cid:durableId="352924367">
    <w:abstractNumId w:val="21"/>
  </w:num>
  <w:num w:numId="40" w16cid:durableId="559098027">
    <w:abstractNumId w:val="10"/>
  </w:num>
  <w:num w:numId="41" w16cid:durableId="1863785683">
    <w:abstractNumId w:val="41"/>
  </w:num>
  <w:num w:numId="42" w16cid:durableId="2094548195">
    <w:abstractNumId w:val="42"/>
  </w:num>
  <w:num w:numId="43" w16cid:durableId="1987197165">
    <w:abstractNumId w:val="25"/>
  </w:num>
  <w:num w:numId="44" w16cid:durableId="2116946585">
    <w:abstractNumId w:val="45"/>
  </w:num>
  <w:num w:numId="45" w16cid:durableId="881787095">
    <w:abstractNumId w:val="36"/>
  </w:num>
  <w:num w:numId="46" w16cid:durableId="1360358483">
    <w:abstractNumId w:val="9"/>
  </w:num>
  <w:num w:numId="47" w16cid:durableId="84035805">
    <w:abstractNumId w:val="20"/>
  </w:num>
  <w:num w:numId="48" w16cid:durableId="1230861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5E36"/>
    <w:rsid w:val="000203BE"/>
    <w:rsid w:val="00036283"/>
    <w:rsid w:val="0004793E"/>
    <w:rsid w:val="0007343D"/>
    <w:rsid w:val="00076448"/>
    <w:rsid w:val="00091FE6"/>
    <w:rsid w:val="00097915"/>
    <w:rsid w:val="000A33B0"/>
    <w:rsid w:val="000B3953"/>
    <w:rsid w:val="000B47BF"/>
    <w:rsid w:val="000B48BD"/>
    <w:rsid w:val="000B4F8E"/>
    <w:rsid w:val="000D4100"/>
    <w:rsid w:val="001060D3"/>
    <w:rsid w:val="00114026"/>
    <w:rsid w:val="001141DB"/>
    <w:rsid w:val="00121605"/>
    <w:rsid w:val="00124956"/>
    <w:rsid w:val="00135F13"/>
    <w:rsid w:val="00153837"/>
    <w:rsid w:val="0015495B"/>
    <w:rsid w:val="001558FD"/>
    <w:rsid w:val="00175123"/>
    <w:rsid w:val="001A1180"/>
    <w:rsid w:val="001A148C"/>
    <w:rsid w:val="001A161C"/>
    <w:rsid w:val="001A5FA1"/>
    <w:rsid w:val="001A75EC"/>
    <w:rsid w:val="001B11B7"/>
    <w:rsid w:val="001B6495"/>
    <w:rsid w:val="001C1A07"/>
    <w:rsid w:val="001C1F63"/>
    <w:rsid w:val="001D6057"/>
    <w:rsid w:val="001E1E51"/>
    <w:rsid w:val="001E3502"/>
    <w:rsid w:val="001F18E4"/>
    <w:rsid w:val="00200E77"/>
    <w:rsid w:val="00201103"/>
    <w:rsid w:val="00203499"/>
    <w:rsid w:val="00203BFA"/>
    <w:rsid w:val="002101AD"/>
    <w:rsid w:val="00216B82"/>
    <w:rsid w:val="002234F7"/>
    <w:rsid w:val="00232257"/>
    <w:rsid w:val="002340F6"/>
    <w:rsid w:val="00235FB2"/>
    <w:rsid w:val="002365F2"/>
    <w:rsid w:val="00240DF4"/>
    <w:rsid w:val="0024197D"/>
    <w:rsid w:val="002465FC"/>
    <w:rsid w:val="0024716E"/>
    <w:rsid w:val="0025048D"/>
    <w:rsid w:val="0025172B"/>
    <w:rsid w:val="00263051"/>
    <w:rsid w:val="002876A6"/>
    <w:rsid w:val="00290CC6"/>
    <w:rsid w:val="00295674"/>
    <w:rsid w:val="002A4141"/>
    <w:rsid w:val="002B4012"/>
    <w:rsid w:val="002C77B8"/>
    <w:rsid w:val="002C7DD3"/>
    <w:rsid w:val="002D66C6"/>
    <w:rsid w:val="002E2860"/>
    <w:rsid w:val="002E2F6C"/>
    <w:rsid w:val="002E469B"/>
    <w:rsid w:val="002E7AF3"/>
    <w:rsid w:val="002F30E3"/>
    <w:rsid w:val="00306CB2"/>
    <w:rsid w:val="00315DC2"/>
    <w:rsid w:val="00326E16"/>
    <w:rsid w:val="003308D2"/>
    <w:rsid w:val="00342670"/>
    <w:rsid w:val="00356B4A"/>
    <w:rsid w:val="003659E9"/>
    <w:rsid w:val="003661BB"/>
    <w:rsid w:val="0036643E"/>
    <w:rsid w:val="00367CE8"/>
    <w:rsid w:val="003858A9"/>
    <w:rsid w:val="00386184"/>
    <w:rsid w:val="003B0391"/>
    <w:rsid w:val="003D64FA"/>
    <w:rsid w:val="003E2D26"/>
    <w:rsid w:val="003E3B0A"/>
    <w:rsid w:val="003E3EB5"/>
    <w:rsid w:val="003E6EAE"/>
    <w:rsid w:val="003F44B0"/>
    <w:rsid w:val="00404491"/>
    <w:rsid w:val="00417DD4"/>
    <w:rsid w:val="00430890"/>
    <w:rsid w:val="00433F82"/>
    <w:rsid w:val="004365EE"/>
    <w:rsid w:val="004369C5"/>
    <w:rsid w:val="00446372"/>
    <w:rsid w:val="00451F0E"/>
    <w:rsid w:val="0046729E"/>
    <w:rsid w:val="0047050B"/>
    <w:rsid w:val="00473BD4"/>
    <w:rsid w:val="00474196"/>
    <w:rsid w:val="004A4D73"/>
    <w:rsid w:val="004B3A36"/>
    <w:rsid w:val="004D22B7"/>
    <w:rsid w:val="004D52B4"/>
    <w:rsid w:val="004E5BA7"/>
    <w:rsid w:val="0050747C"/>
    <w:rsid w:val="005236A8"/>
    <w:rsid w:val="00532EAE"/>
    <w:rsid w:val="0053522C"/>
    <w:rsid w:val="00540212"/>
    <w:rsid w:val="0054435D"/>
    <w:rsid w:val="00544E8A"/>
    <w:rsid w:val="0056151C"/>
    <w:rsid w:val="00571634"/>
    <w:rsid w:val="00574D5C"/>
    <w:rsid w:val="0059569D"/>
    <w:rsid w:val="005A38F7"/>
    <w:rsid w:val="005B2BBE"/>
    <w:rsid w:val="005D24DB"/>
    <w:rsid w:val="005E23E5"/>
    <w:rsid w:val="0060283B"/>
    <w:rsid w:val="00607930"/>
    <w:rsid w:val="00607A0F"/>
    <w:rsid w:val="006267E2"/>
    <w:rsid w:val="00626900"/>
    <w:rsid w:val="006302B0"/>
    <w:rsid w:val="00635885"/>
    <w:rsid w:val="0063645A"/>
    <w:rsid w:val="00645A75"/>
    <w:rsid w:val="00656E8D"/>
    <w:rsid w:val="00661B43"/>
    <w:rsid w:val="00662522"/>
    <w:rsid w:val="00662BB5"/>
    <w:rsid w:val="006763F8"/>
    <w:rsid w:val="0068088A"/>
    <w:rsid w:val="0069141E"/>
    <w:rsid w:val="006B1377"/>
    <w:rsid w:val="006B3A65"/>
    <w:rsid w:val="006B4695"/>
    <w:rsid w:val="006B5436"/>
    <w:rsid w:val="006B79B2"/>
    <w:rsid w:val="006C3259"/>
    <w:rsid w:val="006C4E48"/>
    <w:rsid w:val="006D1F82"/>
    <w:rsid w:val="006E4F2F"/>
    <w:rsid w:val="006E77D5"/>
    <w:rsid w:val="006F36C3"/>
    <w:rsid w:val="006F701A"/>
    <w:rsid w:val="006F7190"/>
    <w:rsid w:val="007043CB"/>
    <w:rsid w:val="0070718E"/>
    <w:rsid w:val="00713123"/>
    <w:rsid w:val="00727E84"/>
    <w:rsid w:val="00744AEB"/>
    <w:rsid w:val="007467F6"/>
    <w:rsid w:val="00750FE2"/>
    <w:rsid w:val="00763449"/>
    <w:rsid w:val="007672F3"/>
    <w:rsid w:val="00775AF0"/>
    <w:rsid w:val="00776F55"/>
    <w:rsid w:val="007824E9"/>
    <w:rsid w:val="00784B1E"/>
    <w:rsid w:val="007930CD"/>
    <w:rsid w:val="007A1BDD"/>
    <w:rsid w:val="007A263F"/>
    <w:rsid w:val="007A2A26"/>
    <w:rsid w:val="007A540A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759A"/>
    <w:rsid w:val="007F6BF6"/>
    <w:rsid w:val="007F7CBE"/>
    <w:rsid w:val="00805A4E"/>
    <w:rsid w:val="00806B1C"/>
    <w:rsid w:val="00807FB2"/>
    <w:rsid w:val="00814486"/>
    <w:rsid w:val="00834266"/>
    <w:rsid w:val="00855DE9"/>
    <w:rsid w:val="00864A93"/>
    <w:rsid w:val="00865AAC"/>
    <w:rsid w:val="008839B5"/>
    <w:rsid w:val="00883B4C"/>
    <w:rsid w:val="008901B5"/>
    <w:rsid w:val="008936F2"/>
    <w:rsid w:val="00896623"/>
    <w:rsid w:val="00897784"/>
    <w:rsid w:val="008A53D7"/>
    <w:rsid w:val="008B1509"/>
    <w:rsid w:val="008C2982"/>
    <w:rsid w:val="008C3F6F"/>
    <w:rsid w:val="008C63ED"/>
    <w:rsid w:val="008D416A"/>
    <w:rsid w:val="008D6F97"/>
    <w:rsid w:val="008E13EA"/>
    <w:rsid w:val="008E5716"/>
    <w:rsid w:val="008E7FCF"/>
    <w:rsid w:val="008F611B"/>
    <w:rsid w:val="008F7499"/>
    <w:rsid w:val="0090606A"/>
    <w:rsid w:val="00906566"/>
    <w:rsid w:val="00910997"/>
    <w:rsid w:val="00930319"/>
    <w:rsid w:val="00931AED"/>
    <w:rsid w:val="00942B8F"/>
    <w:rsid w:val="009430ED"/>
    <w:rsid w:val="00943342"/>
    <w:rsid w:val="00946ECA"/>
    <w:rsid w:val="009531D6"/>
    <w:rsid w:val="009550F6"/>
    <w:rsid w:val="00956497"/>
    <w:rsid w:val="00974D13"/>
    <w:rsid w:val="00983046"/>
    <w:rsid w:val="00986D1B"/>
    <w:rsid w:val="00996D99"/>
    <w:rsid w:val="009A121B"/>
    <w:rsid w:val="009A4F92"/>
    <w:rsid w:val="009A6C31"/>
    <w:rsid w:val="009B119F"/>
    <w:rsid w:val="009C1C80"/>
    <w:rsid w:val="009C6F30"/>
    <w:rsid w:val="009D19C7"/>
    <w:rsid w:val="009D1E5C"/>
    <w:rsid w:val="009D3D78"/>
    <w:rsid w:val="009E04E7"/>
    <w:rsid w:val="009E337C"/>
    <w:rsid w:val="009E3767"/>
    <w:rsid w:val="009F3122"/>
    <w:rsid w:val="009F65A8"/>
    <w:rsid w:val="00A01F6A"/>
    <w:rsid w:val="00A126E3"/>
    <w:rsid w:val="00A16B2E"/>
    <w:rsid w:val="00A17284"/>
    <w:rsid w:val="00A176F8"/>
    <w:rsid w:val="00A26CC4"/>
    <w:rsid w:val="00A26FA1"/>
    <w:rsid w:val="00A35711"/>
    <w:rsid w:val="00A601C0"/>
    <w:rsid w:val="00A61501"/>
    <w:rsid w:val="00A66C39"/>
    <w:rsid w:val="00A67D06"/>
    <w:rsid w:val="00A705C5"/>
    <w:rsid w:val="00A709B4"/>
    <w:rsid w:val="00A7421E"/>
    <w:rsid w:val="00A75933"/>
    <w:rsid w:val="00A8644E"/>
    <w:rsid w:val="00A92CB6"/>
    <w:rsid w:val="00AA67CC"/>
    <w:rsid w:val="00AB6660"/>
    <w:rsid w:val="00AC2259"/>
    <w:rsid w:val="00AD5A02"/>
    <w:rsid w:val="00AD7EF8"/>
    <w:rsid w:val="00AE5FA3"/>
    <w:rsid w:val="00B068D7"/>
    <w:rsid w:val="00B07992"/>
    <w:rsid w:val="00B11074"/>
    <w:rsid w:val="00B1156E"/>
    <w:rsid w:val="00B12549"/>
    <w:rsid w:val="00B14FC3"/>
    <w:rsid w:val="00B15429"/>
    <w:rsid w:val="00B212EB"/>
    <w:rsid w:val="00B350CC"/>
    <w:rsid w:val="00B36656"/>
    <w:rsid w:val="00B4621A"/>
    <w:rsid w:val="00B53D1F"/>
    <w:rsid w:val="00B55513"/>
    <w:rsid w:val="00B62CD8"/>
    <w:rsid w:val="00B74A79"/>
    <w:rsid w:val="00B766DC"/>
    <w:rsid w:val="00B817AB"/>
    <w:rsid w:val="00B8672E"/>
    <w:rsid w:val="00B96BA5"/>
    <w:rsid w:val="00B9750D"/>
    <w:rsid w:val="00BA4368"/>
    <w:rsid w:val="00BA5A96"/>
    <w:rsid w:val="00BA6D35"/>
    <w:rsid w:val="00BD2240"/>
    <w:rsid w:val="00BE4AC6"/>
    <w:rsid w:val="00BE4BD8"/>
    <w:rsid w:val="00BF243F"/>
    <w:rsid w:val="00BF5AD1"/>
    <w:rsid w:val="00C25FBF"/>
    <w:rsid w:val="00C2769B"/>
    <w:rsid w:val="00C35813"/>
    <w:rsid w:val="00C40F11"/>
    <w:rsid w:val="00C423A6"/>
    <w:rsid w:val="00C47AA4"/>
    <w:rsid w:val="00C60E0D"/>
    <w:rsid w:val="00C70C09"/>
    <w:rsid w:val="00C72DBC"/>
    <w:rsid w:val="00C86F7C"/>
    <w:rsid w:val="00C91EC5"/>
    <w:rsid w:val="00CA04E9"/>
    <w:rsid w:val="00CA7742"/>
    <w:rsid w:val="00CC210F"/>
    <w:rsid w:val="00CD36A2"/>
    <w:rsid w:val="00CD4E8A"/>
    <w:rsid w:val="00CE63C3"/>
    <w:rsid w:val="00CF3DD4"/>
    <w:rsid w:val="00CF5A6F"/>
    <w:rsid w:val="00D04E9F"/>
    <w:rsid w:val="00D246FF"/>
    <w:rsid w:val="00D352FB"/>
    <w:rsid w:val="00D3627E"/>
    <w:rsid w:val="00D61DD0"/>
    <w:rsid w:val="00D658C1"/>
    <w:rsid w:val="00D673F9"/>
    <w:rsid w:val="00D74561"/>
    <w:rsid w:val="00D8252A"/>
    <w:rsid w:val="00D831E9"/>
    <w:rsid w:val="00D83D5D"/>
    <w:rsid w:val="00DA7D2B"/>
    <w:rsid w:val="00DB2ACB"/>
    <w:rsid w:val="00DB3D08"/>
    <w:rsid w:val="00DC2BC7"/>
    <w:rsid w:val="00DD19BC"/>
    <w:rsid w:val="00DE035F"/>
    <w:rsid w:val="00E018A0"/>
    <w:rsid w:val="00E128F6"/>
    <w:rsid w:val="00E24117"/>
    <w:rsid w:val="00E32177"/>
    <w:rsid w:val="00E32935"/>
    <w:rsid w:val="00E43BDD"/>
    <w:rsid w:val="00E472C3"/>
    <w:rsid w:val="00E472FC"/>
    <w:rsid w:val="00E5343D"/>
    <w:rsid w:val="00E57191"/>
    <w:rsid w:val="00E6490C"/>
    <w:rsid w:val="00E95848"/>
    <w:rsid w:val="00E9749A"/>
    <w:rsid w:val="00EA1123"/>
    <w:rsid w:val="00EA5BE2"/>
    <w:rsid w:val="00EA6ED6"/>
    <w:rsid w:val="00EB11E2"/>
    <w:rsid w:val="00EB1D62"/>
    <w:rsid w:val="00EB6052"/>
    <w:rsid w:val="00EC0936"/>
    <w:rsid w:val="00ED79DD"/>
    <w:rsid w:val="00EE1B51"/>
    <w:rsid w:val="00EE25E4"/>
    <w:rsid w:val="00EF14A7"/>
    <w:rsid w:val="00EF6644"/>
    <w:rsid w:val="00F00827"/>
    <w:rsid w:val="00F318DE"/>
    <w:rsid w:val="00F34D63"/>
    <w:rsid w:val="00F43AE2"/>
    <w:rsid w:val="00F52B28"/>
    <w:rsid w:val="00F649AF"/>
    <w:rsid w:val="00F7212A"/>
    <w:rsid w:val="00F76D8B"/>
    <w:rsid w:val="00F814CB"/>
    <w:rsid w:val="00F84105"/>
    <w:rsid w:val="00F87FD7"/>
    <w:rsid w:val="00FA5DED"/>
    <w:rsid w:val="00FB092A"/>
    <w:rsid w:val="00FB6249"/>
    <w:rsid w:val="00FC1FF1"/>
    <w:rsid w:val="00FC2125"/>
    <w:rsid w:val="00FD7DB2"/>
    <w:rsid w:val="00FE567A"/>
    <w:rsid w:val="00FF4708"/>
    <w:rsid w:val="00FF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4FA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4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7" Type="http://schemas.openxmlformats.org/officeDocument/2006/relationships/image" Target="media/image1.png"/><Relationship Id="rId12" Type="http://schemas.openxmlformats.org/officeDocument/2006/relationships/hyperlink" Target="https://aditya655.github.io/CS-120-WebProgramming-Engineering/portfolio.html" TargetMode="External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1.png"/><Relationship Id="rId10" Type="http://schemas.openxmlformats.org/officeDocument/2006/relationships/customXml" Target="ink/ink2.xml"/><Relationship Id="rId19" Type="http://schemas.openxmlformats.org/officeDocument/2006/relationships/customXml" Target="ink/ink6.xm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0.xml"/><Relationship Id="rId30" Type="http://schemas.openxmlformats.org/officeDocument/2006/relationships/hyperlink" Target="https://www.plushpartyband.com/" TargetMode="External"/><Relationship Id="rId8" Type="http://schemas.openxmlformats.org/officeDocument/2006/relationships/customXml" Target="ink/ink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22:30:32.2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18 830 24575,'12'0'0,"0"1"0,0 0 0,0 0 0,0 2 0,-1-1 0,1 1 0,13 6 0,13 3 0,-30-11 0,0 1 0,-1 1 0,1-1 0,-1 1 0,0 1 0,0-1 0,9 7 0,67 56 0,-82-65 0,0 0 0,0 0 0,0-1 0,1 1 0,-1 0 0,0-1 0,0 1 0,1-1 0,-1 1 0,0-1 0,1 0 0,-1 0 0,1 1 0,-1-1 0,0 0 0,1 0 0,-1 0 0,1-1 0,-1 1 0,0 0 0,1 0 0,-1-1 0,0 1 0,1-1 0,-1 1 0,0-1 0,1 0 0,-1 1 0,0-1 0,0 0 0,0 0 0,0 0 0,0 0 0,0 0 0,0 0 0,0 0 0,0 0 0,0 0 0,0-2 0,5-5 0,-1-1 0,0-1 0,-1 1 0,5-12 0,-6 12 0,39-99 0,74-163 0,-104 249 0,-2 0 0,2 1 0,0 0 0,1 1 0,20-23 0,-10 15 0,33-51 0,-13 18 0,-11 8 0,-26 40 0,2 1 0,0 0 0,10-13 0,33-24-1365,-30 30-5461</inkml:trace>
  <inkml:trace contextRef="#ctx0" brushRef="#br0" timeOffset="2200.82">0 1589 24575,'2'1'0,"0"0"0,0 0 0,0 1 0,-1-1 0,1 0 0,0 1 0,-1 0 0,0-1 0,1 1 0,-1 0 0,0-1 0,1 1 0,0 3 0,7 8 0,15 15 0,-20-22 0,0 0 0,1 0 0,0 0 0,0-1 0,0 0 0,1 0 0,0 0 0,0-1 0,9 5 0,-14-8 0,0-1 0,0 0 0,0 0 0,0 0 0,0 0 0,0 0 0,0 0 0,0 0 0,0 0 0,0-1 0,0 1 0,1 0 0,-1-1 0,0 1 0,0 0 0,-1-1 0,1 1 0,0-1 0,0 0 0,0 1 0,0-1 0,0 0 0,1-1 0,19-24 0,-12 14 0,32-36 0,133-163 0,-136 149 335,-29 45-902,0 1 1,20-24-1,-13 21-6259</inkml:trace>
  <inkml:trace contextRef="#ctx0" brushRef="#br0" timeOffset="4754.16">37 2223 24575,'10'1'0,"0"-1"0,0 2 0,0 0 0,0 0 0,-1 0 0,1 2 0,-1-1 0,1 1 0,-1 0 0,0 1 0,-1 0 0,11 8 0,8 8 0,-1 1 0,28 32 0,-33-33 0,-20-20 0,-1 0 0,1-1 0,-1 1 0,1 0 0,0 0 0,-1-1 0,1 1 0,0 0 0,0-1 0,0 1 0,-1-1 0,1 1 0,0-1 0,0 1 0,0-1 0,0 0 0,0 1 0,0-1 0,0 0 0,0 0 0,0 0 0,0 0 0,0 0 0,0 0 0,0 0 0,0 0 0,0 0 0,0 0 0,0 0 0,0-1 0,0 1 0,0 0 0,1-1 0,-1-1 0,1 0 0,0 0 0,-1 0 0,1 0 0,-1-1 0,0 1 0,0 0 0,1-1 0,-2 1 0,1 0 0,0-1 0,0-3 0,1-1 0,3-18 0,2 0 0,0 0 0,2 1 0,0 0 0,2 0 0,21-34 0,-19 39-455,0 2 0,25-26 0,-20 27-6371</inkml:trace>
  <inkml:trace contextRef="#ctx0" brushRef="#br0" timeOffset="5899.98">777 1748 24575,'-3'1'0,"0"1"0,1-1 0,-1 1 0,0 0 0,1 0 0,-1 0 0,1 0 0,0 0 0,0 1 0,-1-1 0,1 1 0,-2 4 0,3-7 0,-24 34 0,-9 12 0,-1-2 0,-62 60 0,13-21 334,-15 13-2033,84-84-5127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22:31:13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88 743 24575,'1'16'0,"0"0"0,1 1 0,1-1 0,1-1 0,0 1 0,1 0 0,7 14 0,55 102 0,-41-86 0,17 30 0,65 88 0,-106-160 0,0-1 0,1 0 0,0 0 0,0 0 0,0 0 0,0 0 0,6 4 0,-8-6 0,0-1 0,0 0 0,0 0 0,0 1 0,0-1 0,0 0 0,1 0 0,-1 0 0,0 0 0,0 0 0,0-1 0,0 1 0,0 0 0,0 0 0,0-1 0,0 1 0,0 0 0,-1-1 0,1 1 0,0-1 0,0 1 0,0-1 0,0 0 0,0 1 0,-1-1 0,1 0 0,0 0 0,-1 1 0,1-1 0,0 0 0,-1 0 0,1 0 0,-1 0 0,1 0 0,-1-1 0,21-36 0,30-79 0,-19 40 0,138-262 0,-129 270 0,4 2 0,91-106 0,-31 65 0,226-177 0,-295 258-1365,-10 10-5461</inkml:trace>
  <inkml:trace contextRef="#ctx0" brushRef="#br0" timeOffset="1409.95">0 2296 24575,'2'1'0,"1"-1"0,-1 1 0,0 0 0,0 0 0,0 0 0,0 0 0,0 0 0,0 0 0,-1 0 0,4 3 0,2 1 0,150 110 0,-122-90 0,48 27 0,-82-51 0,0 0 0,0-1 0,0 1 0,0-1 0,0 0 0,0 1 0,0-1 0,1 0 0,-1 1 0,0-1 0,0 0 0,1 0 0,-1 0 0,0 0 0,0 0 0,0-1 0,1 1 0,-1 0 0,0 0 0,0-1 0,0 1 0,0-1 0,0 1 0,1-1 0,-1 1 0,0-1 0,0 0 0,0 1 0,0-1 0,-1 0 0,1 0 0,0 0 0,0 0 0,1-1 0,3-6 0,-1 1 0,1-1 0,-1 0 0,4-9 0,2-4 0,-7 15 0,164-286 0,-138 249 0,1 1 0,2 2 0,2 1 0,61-55 0,-77 80-1365,-4 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22:30:41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0 223 24575,'1'10'0,"0"0"0,1 1 0,1-1 0,-1-1 0,1 1 0,1 0 0,0-1 0,0 1 0,8 11 0,-1 0 0,-10-19 0,0-1 0,-1 0 0,1 0 0,0 1 0,0-1 0,0 0 0,0 0 0,0 0 0,0 0 0,0 0 0,0 0 0,1 0 0,-1 0 0,0 0 0,1-1 0,-1 1 0,0 0 0,1-1 0,-1 1 0,3-1 0,-1 1 0,0-1 0,0 0 0,0 0 0,0-1 0,-1 1 0,1 0 0,0-1 0,0 0 0,0 0 0,3-1 0,6-4 0,-1 0 0,1-1 0,17-14 0,-26 20 0,161-135 0,-47 37 0,-60 46 242,-27 23-1849,-19 20-5219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22:30:46.7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0 398 24575,'0'4'0,"1"0"0,-1 0 0,1-1 0,0 1 0,0 0 0,0 0 0,1-1 0,-1 1 0,1-1 0,0 1 0,3 3 0,30 36 0,-4-4 0,-11-2 0,-16-29 0,0 1 0,1-1 0,-1 0 0,2-1 0,-1 1 0,13 12 0,77 78 0,-94-97 0,-1-1 0,0 1 0,1-1 0,-1 1 0,0-1 0,1 0 0,-1 1 0,1-1 0,-1 0 0,0 1 0,1-1 0,-1 0 0,1 0 0,-1 1 0,1-1 0,-1 0 0,1 0 0,0 0 0,-1 0 0,1 0 0,-1 0 0,1 1 0,-1-1 0,1-1 0,-1 1 0,1 0 0,-1 0 0,1 0 0,0 0 0,-1 0 0,1 0 0,-1-1 0,1 1 0,-1 0 0,1 0 0,-1-1 0,0 1 0,1 0 0,-1-1 0,1 1 0,-1 0 0,1-1 0,-1 1 0,0-1 0,1 1 0,-1 0 0,1-2 0,10-29 0,-7 21 0,6-17 0,1 1 0,1 0 0,1 0 0,2 1 0,0 1 0,2 0 0,1 1 0,0 1 0,2 1 0,0 1 0,26-19 0,23-15 0,141-119 0,-60 29-1365,-134 129-5461</inkml:trace>
  <inkml:trace contextRef="#ctx0" brushRef="#br0" timeOffset="2139.21">35 1085 24575,'6'7'0,"-1"0"0,0 1 0,0 0 0,-1 0 0,0 0 0,5 14 0,7 14 0,-6-21 0,0 0 0,1 0 0,23 22 0,0 1 0,-33-36 0,1 0 0,0 0 0,-1 0 0,1 0 0,0-1 0,0 1 0,0 0 0,0-1 0,1 1 0,-1-1 0,0 0 0,0 0 0,1 0 0,-1 0 0,1 0 0,2 0 0,-2-1 0,-1 0 0,1-1 0,0 1 0,0 0 0,-1-1 0,1 0 0,-1 1 0,1-1 0,0 0 0,-1-1 0,1 1 0,-1 0 0,0-1 0,0 1 0,4-4 0,73-65 0,-9 7 0,413-276 0,-364 262 0,-33 19-1365,-63 43-5461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22:30:50.7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35 411 24575,'3'6'0,"0"0"0,0 0 0,1 0 0,0 0 0,0-1 0,0 1 0,1-1 0,0 0 0,0 0 0,0-1 0,0 0 0,1 0 0,7 4 0,0 1 0,-1 0 0,0 1 0,16 16 0,-18-16 0,-1-1 0,1-1 0,0 0 0,1 0 0,18 10 0,20 8 0,-27-14 0,43 18 0,-63-30 0,0 1 0,-1-1 0,1 0 0,0 1 0,0-1 0,0 0 0,0 0 0,0-1 0,0 1 0,0 0 0,0-1 0,0 1 0,-1-1 0,1 1 0,0-1 0,0 0 0,-1 0 0,1 0 0,0 0 0,-1 0 0,1 0 0,-1 0 0,1 0 0,-1-1 0,2-1 0,4-5 0,0-1 0,-1 1 0,8-15 0,-3 6 0,2-1 0,1 0 0,1 1 0,26-23 0,57-40 0,-84 69 0,99-78 150,275-203-1665,-353 268-5311</inkml:trace>
  <inkml:trace contextRef="#ctx0" brushRef="#br0" timeOffset="1582.81">0 1134 24575,'1'4'0,"1"-1"0,-1 1 0,1-1 0,0 1 0,0-1 0,0 0 0,0 0 0,5 6 0,0 0 0,-3-3 0,0-1 0,1 1 0,0-1 0,0 1 0,1-1 0,-1-1 0,1 1 0,11 5 0,-1-2 0,0 0 0,21 5 0,-7-2 0,-20-7 0,-1 0 0,1 0 0,0-1 0,0-1 0,1 1 0,-1-2 0,0 1 0,1-2 0,-1 1 0,1-1 0,10-2 0,-17 1 0,0-1 0,0 0 0,0 0 0,0 0 0,0 0 0,-1-1 0,1 1 0,-1-1 0,0 0 0,0 0 0,0 0 0,4-6 0,5-4 0,98-103 0,122-111 0,-68 100 0,-143 111-1365,-5 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22:30:54.2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0 330 24575,'2'4'0,"-1"1"0,1-1 0,0 0 0,0 0 0,0 0 0,0 0 0,1 0 0,0 0 0,0-1 0,0 1 0,0-1 0,7 5 0,2 5 0,-4-2 0,-1-1 0,0 1 0,0 1 0,8 22 0,5 8 0,-17-38 0,0 0 0,1 0 0,-1-1 0,1 1 0,-1-1 0,1 0 0,0 0 0,0 0 0,0-1 0,5 3 0,15 11 0,-21-13 0,1-1 0,-1 1 0,0-1 0,1 0 0,-1 0 0,1 0 0,0 0 0,0 0 0,0-1 0,0 0 0,0 0 0,0 0 0,0 0 0,0 0 0,0-1 0,0 0 0,0 0 0,0 0 0,0 0 0,1-1 0,-1 0 0,0 0 0,7-2 0,24-10 0,0-2 0,-1-1 0,48-32 0,90-76 0,276-220-1365,-406 312-5461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22:30:56.9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0 133 24575,'14'37'0,"-12"-32"0,1 1 0,0-1 0,0 0 0,1 0 0,-1-1 0,1 1 0,0-1 0,0 0 0,0 0 0,1 0 0,6 4 0,-3-2 0,-1 0 0,0 1 0,8 9 0,-12-12 0,0 0 0,-1 0 0,1-1 0,0 1 0,1-1 0,-1 0 0,1 0 0,-1 0 0,1 0 0,0-1 0,0 0 0,0 1 0,0-1 0,7 2 0,-9-4 0,0 1 0,0 0 0,0 0 0,0 0 0,0 0 0,0 1 0,0-1 0,0 0 0,-1 1 0,1-1 0,-1 1 0,1 0 0,-1-1 0,1 1 0,-1 0 0,1 2 0,12 14 0,-12-17 0,0 0 0,-1 0 0,1 0 0,-1 0 0,1 0 0,0 0 0,0-1 0,-1 1 0,1-1 0,0 1 0,0-1 0,0 0 0,0 1 0,0-1 0,-1 0 0,1 0 0,4-1 0,33-8 0,-34 8 0,347-133 0,-336 128 0,96-42 0,234-89 0,-302 122-1365,-11 3-5461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22:30:58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53 270 24575,'13'7'0,"-1"1"0,-1 0 0,1 1 0,-1 0 0,-1 1 0,0 0 0,12 16 0,56 86 0,-52-72 0,-17-22 0,-8-15 0,1 0 0,-1 0 0,1 0 0,-1 0 0,1 0 0,0-1 0,0 1 0,0 0 0,0-1 0,1 0 0,2 3 0,-4-5 0,-1 0 0,1 1 0,-1-1 0,1 0 0,0 0 0,-1 0 0,1 0 0,-1 0 0,1 0 0,0 0 0,-1 0 0,1-1 0,-1 1 0,1 0 0,0 0 0,-1 0 0,1-1 0,-1 1 0,1 0 0,-1 0 0,1-1 0,-1 1 0,1 0 0,-1-1 0,0 1 0,2-2 0,11-15 0,-7 9 0,24-28 0,2 0 0,1 3 0,2 1 0,1 1 0,1 2 0,64-38 0,10 9 0,3 5 0,195-63 0,-303 114 19,5-1-296,0-1 0,0 0 1,0-1-1,13-9 0,-12 5-6549</inkml:trace>
  <inkml:trace contextRef="#ctx0" brushRef="#br0" timeOffset="2028.7">0 941 24575,'1'3'0,"-1"0"0,1-1 0,-1 1 0,1 0 0,0 0 0,0-1 0,0 1 0,1-1 0,-1 1 0,1-1 0,-1 0 0,1 1 0,0-1 0,2 3 0,36 30 0,-26-23 0,-1-1 0,-1 1 0,0 0 0,0 1 0,-2 0 0,1 1 0,-2 0 0,0 1 0,10 20 0,-17-30 0,2 0 0,-1 0 0,1-1 0,-1 1 0,1-1 0,0 0 0,1 0 0,-1 0 0,1 0 0,0-1 0,0 0 0,0 0 0,0 0 0,8 2 0,10 8 0,-21-12 0,0 0 0,0 1 0,1-1 0,-1 0 0,0-1 0,0 1 0,1 0 0,-1-1 0,1 1 0,-1-1 0,1 0 0,-1 0 0,0 0 0,1 0 0,-1 0 0,1 0 0,-1-1 0,1 1 0,-1-1 0,0 0 0,1 0 0,-1 0 0,0 0 0,0 0 0,3-1 0,2-4 0,1 0 0,-1-1 0,0 0 0,0 0 0,6-9 0,6-7 0,269-236 0,-257 233 0,32-28 0,79-60 0,-58 62 333,14-12-2031,-79 50-5128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22:31:05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0 234 24575,'1'3'0,"0"0"0,0 0 0,0 0 0,0 0 0,0 0 0,1 0 0,-1-1 0,1 1 0,0-1 0,3 5 0,3 4 0,179 266 0,-166-251 0,-10-13 0,-1 0 0,12 22 0,-22-34 0,1 0 0,-1 0 0,1 0 0,-1 0 0,0-1 0,1 1 0,0 0 0,-1 0 0,1 0 0,0 0 0,-1-1 0,1 1 0,0 0 0,0-1 0,0 1 0,-1-1 0,1 1 0,0-1 0,0 1 0,0-1 0,0 1 0,0-1 0,0 0 0,0 0 0,0 1 0,0-1 0,0 0 0,0 0 0,0 0 0,0 0 0,0 0 0,0 0 0,0-1 0,0 1 0,0 0 0,0 0 0,0-1 0,0 1 0,0-1 0,0 1 0,0 0 0,0-1 0,1-1 0,5-3 0,-1 0 0,0-1 0,-1 0 0,10-11 0,-4 4 0,237-233 0,-82 87 0,-64 66 0,-16 16 0,-72 62-1365,-5 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22:31:07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0 413 24575,'26'15'0,"-2"1"0,0 1 0,-1 1 0,0 2 0,30 32 0,-35-33 0,-5-5 0,0-1 0,20 15 0,-26-22 0,-4-4 0,0 0 0,0 0 0,0 0 0,0 0 0,0 0 0,7 2 0,-9-4 0,0 0 0,0 1 0,0-1 0,0 0 0,1 0 0,-1 0 0,0-1 0,0 1 0,0 0 0,1 0 0,-1-1 0,0 1 0,0 0 0,0-1 0,0 1 0,0-1 0,0 0 0,0 1 0,0-1 0,0 0 0,0 1 0,0-1 0,0 0 0,-1 0 0,2-1 0,86-113 0,-64 79 0,2 2 0,1 1 0,39-35 0,13 0 0,3 5 0,161-95 0,-148 107-1365,-79 42-5461</inkml:trace>
</inkml:ink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</Template>
  <TotalTime>827</TotalTime>
  <Pages>3</Pages>
  <Words>313</Words>
  <Characters>1462</Characters>
  <Application>Microsoft Office Word</Application>
  <DocSecurity>0</DocSecurity>
  <Lines>60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Aditya Duggirala</cp:lastModifiedBy>
  <cp:revision>7</cp:revision>
  <cp:lastPrinted>2019-03-26T17:28:00Z</cp:lastPrinted>
  <dcterms:created xsi:type="dcterms:W3CDTF">2024-09-28T16:36:00Z</dcterms:created>
  <dcterms:modified xsi:type="dcterms:W3CDTF">2024-10-09T23:15:00Z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