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64687C4A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E128F6">
        <w:rPr>
          <w:rStyle w:val="Strong"/>
          <w:color w:val="1089D4"/>
        </w:rPr>
        <w:t>Cover</w:t>
      </w:r>
      <w:r w:rsidR="00D83D5D">
        <w:rPr>
          <w:rStyle w:val="Strong"/>
          <w:color w:val="1089D4"/>
        </w:rPr>
        <w:t xml:space="preserve"> </w:t>
      </w:r>
      <w:r w:rsidR="00B14FC3">
        <w:rPr>
          <w:rStyle w:val="Strong"/>
          <w:color w:val="1089D4"/>
        </w:rPr>
        <w:t>Band</w:t>
      </w:r>
      <w:r w:rsidR="001141DB">
        <w:rPr>
          <w:rStyle w:val="Strong"/>
          <w:color w:val="1089D4"/>
        </w:rPr>
        <w:t xml:space="preserve"> Website</w:t>
      </w:r>
    </w:p>
    <w:p w14:paraId="01FB7541" w14:textId="77777777" w:rsidR="000A33B0" w:rsidRDefault="000A33B0">
      <w:pPr>
        <w:pStyle w:val="Heading1"/>
      </w:pP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1E1CE73F" w:rsidR="00F318DE" w:rsidRDefault="001F18E4" w:rsidP="001F18E4">
      <w:r>
        <w:t xml:space="preserve">Create a small </w:t>
      </w:r>
      <w:r w:rsidR="00114026">
        <w:t>web</w:t>
      </w:r>
      <w:r>
        <w:t xml:space="preserve">site for a </w:t>
      </w:r>
      <w:r w:rsidR="00E128F6">
        <w:t>cover</w:t>
      </w:r>
      <w:r w:rsidR="00D83D5D">
        <w:t xml:space="preserve"> band</w:t>
      </w:r>
      <w:r w:rsidR="00E128F6">
        <w:t xml:space="preserve"> (for example, a wedding or party band)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1D00C77D" w:rsidR="00B817AB" w:rsidRPr="00B817AB" w:rsidRDefault="00B817AB" w:rsidP="00974D13">
      <w:r w:rsidRPr="00B817AB">
        <w:t xml:space="preserve">The site must be for a </w:t>
      </w:r>
      <w:r w:rsidR="00E95848">
        <w:t xml:space="preserve">cover band/wedding band </w:t>
      </w:r>
      <w:proofErr w:type="spellStart"/>
      <w:r w:rsidR="00E95848">
        <w:t>etc</w:t>
      </w:r>
      <w:proofErr w:type="spellEnd"/>
    </w:p>
    <w:p w14:paraId="0EF644C8" w14:textId="45949E11" w:rsidR="00342670" w:rsidRPr="00342670" w:rsidRDefault="00C33FE5" w:rsidP="00342670">
      <w:pPr>
        <w:pStyle w:val="ListParagraph"/>
        <w:numPr>
          <w:ilvl w:val="0"/>
          <w:numId w:val="4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7180C39F" wp14:editId="7541F449">
                <wp:simplePos x="0" y="0"/>
                <wp:positionH relativeFrom="column">
                  <wp:posOffset>256310</wp:posOffset>
                </wp:positionH>
                <wp:positionV relativeFrom="paragraph">
                  <wp:posOffset>-44495</wp:posOffset>
                </wp:positionV>
                <wp:extent cx="315360" cy="176040"/>
                <wp:effectExtent l="57150" t="57150" r="46990" b="52705"/>
                <wp:wrapNone/>
                <wp:docPr id="78540899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53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9C13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9.5pt;margin-top:-4.2pt;width:26.25pt;height:15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">
                <v:imagedata r:id="rId9" o:title=""/>
              </v:shape>
            </w:pict>
          </mc:Fallback>
        </mc:AlternateContent>
      </w:r>
      <w:r w:rsidR="00342670" w:rsidRPr="00342670">
        <w:t xml:space="preserve">Sketch of the home page – created </w:t>
      </w:r>
      <w:r w:rsidR="00342670" w:rsidRPr="00EB6052">
        <w:rPr>
          <w:i/>
          <w:iCs/>
        </w:rPr>
        <w:t>before</w:t>
      </w:r>
      <w:r w:rsidR="00342670" w:rsidRPr="00342670">
        <w:t xml:space="preserve"> you code</w:t>
      </w:r>
      <w:r w:rsidR="00A26FA1">
        <w:t xml:space="preserve">.  It can be hand drawn or </w:t>
      </w:r>
      <w:r w:rsidR="00806B1C">
        <w:t>digital</w:t>
      </w:r>
      <w:r w:rsidR="00EB6052">
        <w:t>,</w:t>
      </w:r>
      <w:r w:rsidR="00806B1C">
        <w:t xml:space="preserve"> B&amp;W or color.  It does not have to match </w:t>
      </w:r>
      <w:r w:rsidR="005954ED">
        <w:t xml:space="preserve">100% with </w:t>
      </w:r>
      <w:r w:rsidR="00806B1C">
        <w:t xml:space="preserve">what you end up with.  </w:t>
      </w:r>
      <w:r w:rsidR="0046729E">
        <w:t>The idea is to get your ideas “on paper” before coding.</w:t>
      </w:r>
    </w:p>
    <w:p w14:paraId="031C0086" w14:textId="4CB8225A" w:rsidR="00B817AB" w:rsidRDefault="00C33FE5" w:rsidP="00974D13">
      <w:pPr>
        <w:pStyle w:val="ListParagraph"/>
        <w:numPr>
          <w:ilvl w:val="0"/>
          <w:numId w:val="4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4F0ABB79" wp14:editId="6A70616B">
                <wp:simplePos x="0" y="0"/>
                <wp:positionH relativeFrom="column">
                  <wp:posOffset>262790</wp:posOffset>
                </wp:positionH>
                <wp:positionV relativeFrom="paragraph">
                  <wp:posOffset>-96140</wp:posOffset>
                </wp:positionV>
                <wp:extent cx="352800" cy="200880"/>
                <wp:effectExtent l="57150" t="57150" r="47625" b="46990"/>
                <wp:wrapNone/>
                <wp:docPr id="111048798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280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1CC66" id="Ink 2" o:spid="_x0000_s1026" type="#_x0000_t75" style="position:absolute;margin-left:20pt;margin-top:-8.25pt;width:29.2pt;height:17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">
                <v:imagedata r:id="rId11" o:title=""/>
              </v:shape>
            </w:pict>
          </mc:Fallback>
        </mc:AlternateContent>
      </w:r>
      <w:r w:rsidR="00B817AB" w:rsidRPr="00B817AB">
        <w:t xml:space="preserve">You must have at least </w:t>
      </w:r>
      <w:r w:rsidR="00E95848">
        <w:t>4</w:t>
      </w:r>
      <w:r w:rsidR="00B817AB" w:rsidRPr="00B817AB">
        <w:t xml:space="preserve"> pages: a home page, a contact page</w:t>
      </w:r>
      <w:r w:rsidR="0046729E">
        <w:t>,</w:t>
      </w:r>
      <w:r w:rsidR="00B817AB" w:rsidRPr="00B817AB">
        <w:t xml:space="preserve"> and </w:t>
      </w:r>
      <w:r w:rsidR="00F87FD7">
        <w:t>two</w:t>
      </w:r>
      <w:r w:rsidR="00DD19BC">
        <w:t xml:space="preserve"> other </w:t>
      </w:r>
      <w:r w:rsidR="00956497">
        <w:t>page</w:t>
      </w:r>
      <w:r w:rsidR="00F87FD7">
        <w:t>s</w:t>
      </w:r>
      <w:r w:rsidR="00956497">
        <w:t>.</w:t>
      </w:r>
      <w:r w:rsidR="00F87FD7">
        <w:t xml:space="preserve">  </w:t>
      </w:r>
      <w:r w:rsidR="000B47BF">
        <w:br/>
      </w:r>
      <w:r w:rsidR="00F87FD7">
        <w:t>S</w:t>
      </w:r>
      <w:r w:rsidR="006E77D5">
        <w:t xml:space="preserve">ome </w:t>
      </w:r>
      <w:r w:rsidR="000B47BF">
        <w:t>s</w:t>
      </w:r>
      <w:r w:rsidR="00F87FD7">
        <w:t xml:space="preserve">uggestions </w:t>
      </w:r>
      <w:r w:rsidR="000B47BF">
        <w:t xml:space="preserve">for other pages </w:t>
      </w:r>
      <w:r w:rsidR="00F87FD7">
        <w:t>are</w:t>
      </w:r>
    </w:p>
    <w:p w14:paraId="6719E687" w14:textId="3041D7F8" w:rsidR="00F87FD7" w:rsidRDefault="00F87FD7" w:rsidP="00F87FD7">
      <w:pPr>
        <w:pStyle w:val="ListParagraph"/>
        <w:numPr>
          <w:ilvl w:val="1"/>
          <w:numId w:val="45"/>
        </w:numPr>
      </w:pPr>
      <w:r>
        <w:t>List of band members with a bio/image</w:t>
      </w:r>
    </w:p>
    <w:p w14:paraId="4FF896FB" w14:textId="60334C89" w:rsidR="00F87FD7" w:rsidRDefault="00F87FD7" w:rsidP="00F87FD7">
      <w:pPr>
        <w:pStyle w:val="ListParagraph"/>
        <w:numPr>
          <w:ilvl w:val="1"/>
          <w:numId w:val="45"/>
        </w:numPr>
      </w:pPr>
      <w:r>
        <w:t>Song list with artists</w:t>
      </w:r>
    </w:p>
    <w:p w14:paraId="0511F20E" w14:textId="29803FE3" w:rsidR="0060283B" w:rsidRPr="00B817AB" w:rsidRDefault="0060283B" w:rsidP="006E77D5">
      <w:pPr>
        <w:pStyle w:val="ListParagraph"/>
        <w:numPr>
          <w:ilvl w:val="1"/>
          <w:numId w:val="45"/>
        </w:numPr>
      </w:pPr>
      <w:r>
        <w:t>Schedule of events</w:t>
      </w:r>
    </w:p>
    <w:p w14:paraId="644CB86B" w14:textId="5FBCBC2B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Content must be "real"</w:t>
      </w:r>
      <w:r w:rsidR="00B1156E">
        <w:t xml:space="preserve"> and realistic</w:t>
      </w:r>
      <w:r w:rsidRPr="00B817AB">
        <w:t>.   Lorum Ipsum text is not acceptable.</w:t>
      </w:r>
      <w:r w:rsidR="00B1156E">
        <w:t xml:space="preserve">  </w:t>
      </w:r>
    </w:p>
    <w:p w14:paraId="6E4BD35D" w14:textId="161E77DE" w:rsidR="00B817AB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B817AB" w:rsidRPr="00B817AB">
        <w:t>t least 1</w:t>
      </w:r>
      <w:r w:rsidR="00956497">
        <w:t>2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="00B817AB" w:rsidRPr="00B817AB">
        <w:t xml:space="preserve"> style rules</w:t>
      </w:r>
    </w:p>
    <w:p w14:paraId="1DA707AE" w14:textId="49C36709" w:rsidR="00AA67CC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775AF0">
        <w:t xml:space="preserve"> form </w:t>
      </w:r>
    </w:p>
    <w:p w14:paraId="38B4D068" w14:textId="09793EA8" w:rsidR="001558FD" w:rsidRDefault="00C33FE5" w:rsidP="00974D13">
      <w:pPr>
        <w:pStyle w:val="ListParagraph"/>
        <w:numPr>
          <w:ilvl w:val="0"/>
          <w:numId w:val="4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0B6560F7" wp14:editId="718E1F82">
                <wp:simplePos x="0" y="0"/>
                <wp:positionH relativeFrom="column">
                  <wp:posOffset>237490</wp:posOffset>
                </wp:positionH>
                <wp:positionV relativeFrom="paragraph">
                  <wp:posOffset>-650875</wp:posOffset>
                </wp:positionV>
                <wp:extent cx="471985" cy="1507415"/>
                <wp:effectExtent l="57150" t="57150" r="4445" b="55245"/>
                <wp:wrapNone/>
                <wp:docPr id="119076727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1985" cy="150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C27C2" id="Ink 17" o:spid="_x0000_s1026" type="#_x0000_t75" style="position:absolute;margin-left:18pt;margin-top:-51.95pt;width:38.55pt;height:120.1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">
                <v:imagedata r:id="rId13" o:title=""/>
              </v:shape>
            </w:pict>
          </mc:Fallback>
        </mc:AlternateContent>
      </w:r>
      <w:r w:rsidR="001558FD">
        <w:t xml:space="preserve">A </w:t>
      </w:r>
      <w:r w:rsidR="00AA67CC">
        <w:t xml:space="preserve">table </w:t>
      </w:r>
    </w:p>
    <w:p w14:paraId="6B72030C" w14:textId="29E9494E" w:rsidR="00775AF0" w:rsidRPr="00B817AB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>list</w:t>
      </w:r>
    </w:p>
    <w:p w14:paraId="399B8D6B" w14:textId="5F2A8AA7" w:rsidR="00956497" w:rsidRDefault="007043CB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external stylesheet </w:t>
      </w:r>
    </w:p>
    <w:p w14:paraId="6DF8763E" w14:textId="2F280B31" w:rsidR="00B817AB" w:rsidRDefault="00B36656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internal stylesheet</w:t>
      </w:r>
      <w:r w:rsidR="00956497">
        <w:t xml:space="preserve"> </w:t>
      </w:r>
      <w:r>
        <w:t>on at least one page</w:t>
      </w:r>
    </w:p>
    <w:p w14:paraId="4CF1969F" w14:textId="68549D22" w:rsidR="002C7DD3" w:rsidRPr="00B817AB" w:rsidRDefault="009D19C7" w:rsidP="00974D13">
      <w:pPr>
        <w:pStyle w:val="ListParagraph"/>
        <w:numPr>
          <w:ilvl w:val="0"/>
          <w:numId w:val="45"/>
        </w:numPr>
      </w:pPr>
      <w:r>
        <w:t>T</w:t>
      </w:r>
      <w:r w:rsidR="00B350CC">
        <w:t>wo</w:t>
      </w:r>
      <w:r w:rsidR="00E472C3">
        <w:t xml:space="preserve"> image</w:t>
      </w:r>
      <w:r w:rsidR="00B350CC">
        <w:t>s</w:t>
      </w:r>
      <w:r w:rsidR="00E472C3">
        <w:t xml:space="preserve"> </w:t>
      </w:r>
      <w:r w:rsidR="00956497">
        <w:t>– one must be a background image</w:t>
      </w:r>
      <w:r w:rsidR="00FB6249">
        <w:t xml:space="preserve">. </w:t>
      </w:r>
      <w:r>
        <w:br/>
      </w:r>
      <w:r w:rsidR="00FB6249">
        <w:t xml:space="preserve">The </w:t>
      </w:r>
      <w:r w:rsidR="00D3627E">
        <w:t xml:space="preserve">file </w:t>
      </w:r>
      <w:r w:rsidR="00FB6249">
        <w:t>size of the image</w:t>
      </w:r>
      <w:r>
        <w:t>s</w:t>
      </w:r>
      <w:r w:rsidR="00FB6249">
        <w:t xml:space="preserve"> must be less than 60k </w:t>
      </w:r>
      <w:r w:rsidR="00D3627E">
        <w:t>unless it is for a banner – then it can be up to 1</w:t>
      </w:r>
      <w:r w:rsidR="006F701A">
        <w:t>1</w:t>
      </w:r>
      <w:r w:rsidR="00D3627E">
        <w:t>0k.</w:t>
      </w:r>
    </w:p>
    <w:p w14:paraId="6FDD123F" w14:textId="7DA57F4A" w:rsidR="00B817AB" w:rsidRPr="002C7DD3" w:rsidRDefault="00C33FE5" w:rsidP="00974D13">
      <w:pPr>
        <w:pStyle w:val="ListParagraph"/>
        <w:numPr>
          <w:ilvl w:val="0"/>
          <w:numId w:val="4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511136CA" wp14:editId="7B2AE09F">
                <wp:simplePos x="0" y="0"/>
                <wp:positionH relativeFrom="column">
                  <wp:posOffset>250190</wp:posOffset>
                </wp:positionH>
                <wp:positionV relativeFrom="paragraph">
                  <wp:posOffset>-93725</wp:posOffset>
                </wp:positionV>
                <wp:extent cx="376920" cy="218520"/>
                <wp:effectExtent l="57150" t="57150" r="42545" b="48260"/>
                <wp:wrapNone/>
                <wp:docPr id="168660214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692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1520F" id="Ink 18" o:spid="_x0000_s1026" type="#_x0000_t75" style="position:absolute;margin-left:19pt;margin-top:-8.1pt;width:31.1pt;height:18.6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">
                <v:imagedata r:id="rId15" o:title=""/>
              </v:shape>
            </w:pict>
          </mc:Fallback>
        </mc:AlternateContent>
      </w:r>
      <w:r w:rsidR="009D19C7">
        <w:t>At</w:t>
      </w:r>
      <w:r w:rsidR="009A121B" w:rsidRPr="002C7DD3">
        <w:t xml:space="preserve"> least two</w:t>
      </w:r>
      <w:r w:rsidR="00B817AB" w:rsidRPr="002C7DD3">
        <w:t xml:space="preserve"> fixed </w:t>
      </w:r>
      <w:r w:rsidR="008839B5">
        <w:t xml:space="preserve">page </w:t>
      </w:r>
      <w:r w:rsidR="00B817AB" w:rsidRPr="002C7DD3">
        <w:t>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="00B817AB" w:rsidRPr="002C7DD3">
        <w:t>header, navigation</w:t>
      </w:r>
      <w:r w:rsidR="006B79B2">
        <w:t>, sidebar or</w:t>
      </w:r>
      <w:r w:rsidR="00B817AB" w:rsidRPr="002C7DD3">
        <w:t xml:space="preserve"> footer </w:t>
      </w:r>
    </w:p>
    <w:p w14:paraId="4B7B63AE" w14:textId="6BF6D094" w:rsidR="00E472FC" w:rsidRPr="00E472FC" w:rsidRDefault="00C33FE5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76ACA29E" wp14:editId="005626C9">
                <wp:simplePos x="0" y="0"/>
                <wp:positionH relativeFrom="column">
                  <wp:posOffset>237590</wp:posOffset>
                </wp:positionH>
                <wp:positionV relativeFrom="paragraph">
                  <wp:posOffset>-74155</wp:posOffset>
                </wp:positionV>
                <wp:extent cx="416520" cy="181080"/>
                <wp:effectExtent l="57150" t="57150" r="41275" b="47625"/>
                <wp:wrapNone/>
                <wp:docPr id="5369246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652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385F2" id="Ink 19" o:spid="_x0000_s1026" type="#_x0000_t75" style="position:absolute;margin-left:18pt;margin-top:-6.55pt;width:34.25pt;height:15.6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">
                <v:imagedata r:id="rId17" o:title=""/>
              </v:shape>
            </w:pict>
          </mc:Fallback>
        </mc:AlternateContent>
      </w:r>
      <w:r w:rsidR="00B817AB" w:rsidRPr="002E7AF3">
        <w:t xml:space="preserve">The site must be responsive </w:t>
      </w:r>
      <w:r w:rsidR="00B817AB" w:rsidRPr="006F701A">
        <w:rPr>
          <w:b/>
          <w:bCs/>
          <w:i/>
          <w:iCs/>
        </w:rPr>
        <w:t>and</w:t>
      </w:r>
      <w:r w:rsidR="00B817AB" w:rsidRPr="002E7AF3">
        <w:t xml:space="preserve"> </w:t>
      </w:r>
      <w:r w:rsidR="00E472FC">
        <w:t xml:space="preserve">look good on a phone.  </w:t>
      </w:r>
    </w:p>
    <w:p w14:paraId="3CF40C5A" w14:textId="63E9B3F7" w:rsidR="00607930" w:rsidRPr="006F701A" w:rsidRDefault="00C33FE5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17AA0218" wp14:editId="0BCCFF3A">
                <wp:simplePos x="0" y="0"/>
                <wp:positionH relativeFrom="column">
                  <wp:posOffset>288350</wp:posOffset>
                </wp:positionH>
                <wp:positionV relativeFrom="paragraph">
                  <wp:posOffset>-117650</wp:posOffset>
                </wp:positionV>
                <wp:extent cx="561600" cy="243360"/>
                <wp:effectExtent l="57150" t="57150" r="48260" b="42545"/>
                <wp:wrapNone/>
                <wp:docPr id="145273953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160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78BF6" id="Ink 21" o:spid="_x0000_s1026" type="#_x0000_t75" style="position:absolute;margin-left:22pt;margin-top:-9.95pt;width:45.6pt;height:20.5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280" behindDoc="0" locked="0" layoutInCell="1" allowOverlap="1" wp14:anchorId="4037F94C" wp14:editId="4EDD0C6E">
                <wp:simplePos x="0" y="0"/>
                <wp:positionH relativeFrom="column">
                  <wp:posOffset>256310</wp:posOffset>
                </wp:positionH>
                <wp:positionV relativeFrom="paragraph">
                  <wp:posOffset>50830</wp:posOffset>
                </wp:positionV>
                <wp:extent cx="136800" cy="135360"/>
                <wp:effectExtent l="57150" t="57150" r="34925" b="55245"/>
                <wp:wrapNone/>
                <wp:docPr id="193583985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680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69747" id="Ink 20" o:spid="_x0000_s1026" type="#_x0000_t75" style="position:absolute;margin-left:19.5pt;margin-top:3.3pt;width:12.15pt;height:12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">
                <v:imagedata r:id="rId21" o:title=""/>
              </v:shape>
            </w:pict>
          </mc:Fallback>
        </mc:AlternateContent>
      </w:r>
      <w:r w:rsidR="00E472FC">
        <w:t xml:space="preserve">Read this article </w:t>
      </w:r>
      <w:r w:rsidR="003E3B0A">
        <w:t>(</w:t>
      </w:r>
      <w:proofErr w:type="gramStart"/>
      <w:r w:rsidR="003E3B0A" w:rsidRPr="003E3B0A">
        <w:t xml:space="preserve">https://blog.hubspot.com/marketing/mobile-friendly-test </w:t>
      </w:r>
      <w:r w:rsidR="003E3B0A">
        <w:t>)</w:t>
      </w:r>
      <w:proofErr w:type="gramEnd"/>
      <w:r w:rsidR="003E3B0A">
        <w:t xml:space="preserve"> </w:t>
      </w:r>
      <w:r w:rsidR="00E472FC">
        <w:t xml:space="preserve">and choose one site </w:t>
      </w:r>
      <w:r w:rsidR="003E3B0A">
        <w:t xml:space="preserve">to ensure your site is mobile friendly – </w:t>
      </w:r>
      <w:r w:rsidR="003F758E">
        <w:t>b</w:t>
      </w:r>
      <w:r w:rsidR="003E3B0A">
        <w:t>e sure to note which one you used and screenshot the results.</w:t>
      </w:r>
      <w:r w:rsidR="00B817AB" w:rsidRPr="002E7AF3">
        <w:t xml:space="preserve"> </w:t>
      </w:r>
    </w:p>
    <w:p w14:paraId="0F9C6281" w14:textId="000AE4B1" w:rsidR="00417DD4" w:rsidRDefault="003308D2" w:rsidP="00417DD4">
      <w:pPr>
        <w:pStyle w:val="Heading2"/>
      </w:pPr>
      <w:r>
        <w:t>Ground Rules</w:t>
      </w:r>
    </w:p>
    <w:p w14:paraId="504076A2" w14:textId="44821140" w:rsidR="00124956" w:rsidRDefault="008A53D7" w:rsidP="003308D2">
      <w:r>
        <w:t xml:space="preserve">You may meet multiple requirements </w:t>
      </w:r>
      <w:r w:rsidR="003E3B0A">
        <w:t>with one item on the site.</w:t>
      </w:r>
    </w:p>
    <w:p w14:paraId="3CD8B212" w14:textId="0F153993" w:rsidR="006B5436" w:rsidRDefault="006B5436" w:rsidP="003308D2">
      <w:r>
        <w:t>You may adapt content from an existing website</w:t>
      </w:r>
      <w:r w:rsidR="008C2982">
        <w:t xml:space="preserve"> or use Generative AI to create content</w:t>
      </w:r>
      <w:r>
        <w:t xml:space="preserve"> – </w:t>
      </w:r>
      <w:r w:rsidR="0036643E">
        <w:t xml:space="preserve">if you do, </w:t>
      </w:r>
      <w:r>
        <w:t xml:space="preserve">please </w:t>
      </w:r>
      <w:r w:rsidR="001A5FA1">
        <w:t>c</w:t>
      </w:r>
      <w:r>
        <w:t>ite your source</w:t>
      </w:r>
      <w:r w:rsidR="008C2982">
        <w:t>(</w:t>
      </w:r>
      <w:r>
        <w:t>s</w:t>
      </w:r>
      <w:r w:rsidR="008C2982">
        <w:t>)</w:t>
      </w:r>
      <w:r>
        <w:t xml:space="preserve"> in the design document.</w:t>
      </w:r>
    </w:p>
    <w:p w14:paraId="474F8C4F" w14:textId="70656206" w:rsidR="009F3122" w:rsidRDefault="009F3122" w:rsidP="003308D2">
      <w:r>
        <w:t xml:space="preserve">You may choose </w:t>
      </w:r>
      <w:r w:rsidR="0036643E">
        <w:t xml:space="preserve">to use </w:t>
      </w:r>
      <w:r w:rsidR="000051BF">
        <w:t>GitHub</w:t>
      </w:r>
      <w:r>
        <w:t xml:space="preserve"> hosting or </w:t>
      </w:r>
      <w:r w:rsidR="000051BF">
        <w:t>cPanel</w:t>
      </w:r>
      <w:r>
        <w:t xml:space="preserve"> hosting</w:t>
      </w:r>
      <w:r w:rsidR="0036643E">
        <w:t xml:space="preserve"> – you do not need both.</w:t>
      </w:r>
    </w:p>
    <w:p w14:paraId="6180FADF" w14:textId="545DD873" w:rsidR="0053522C" w:rsidRDefault="008A53D7">
      <w:r>
        <w:t xml:space="preserve">Images </w:t>
      </w:r>
      <w:r w:rsidR="0056151C">
        <w:t>may</w:t>
      </w:r>
      <w:r>
        <w:t xml:space="preserve"> have watermarks on them.</w:t>
      </w:r>
      <w:r w:rsidR="0053522C" w:rsidRPr="0053522C">
        <w:t xml:space="preserve"> </w:t>
      </w:r>
    </w:p>
    <w:p w14:paraId="422C195C" w14:textId="3C10D56A" w:rsidR="00306CB2" w:rsidRDefault="0053522C">
      <w:r w:rsidRPr="002E7AF3">
        <w:lastRenderedPageBreak/>
        <w:t>This is not a design class, but you are expected to use reasonable aesthetics</w:t>
      </w:r>
      <w:r>
        <w:t xml:space="preserve"> and the site should adhere to usability principles</w:t>
      </w:r>
      <w:r w:rsidR="005E23E5">
        <w:t>.  See the</w:t>
      </w:r>
      <w:r w:rsidR="00FC52F7">
        <w:t xml:space="preserve"> usabil</w:t>
      </w:r>
      <w:r w:rsidR="008A6309">
        <w:t>ity</w:t>
      </w:r>
      <w:r w:rsidR="005E23E5">
        <w:t xml:space="preserve"> document</w:t>
      </w:r>
      <w:r w:rsidR="008A6309">
        <w:t xml:space="preserve"> in </w:t>
      </w:r>
      <w:r w:rsidR="005E23E5">
        <w:t>module</w:t>
      </w:r>
      <w:r w:rsidR="008A6309">
        <w:t xml:space="preserve"> 2</w:t>
      </w:r>
      <w:r w:rsidR="005E23E5">
        <w:t xml:space="preserve"> for </w:t>
      </w:r>
      <w:r w:rsidR="008A6309">
        <w:t>ideas</w:t>
      </w:r>
      <w:r w:rsidR="005E23E5">
        <w:t>.</w:t>
      </w:r>
    </w:p>
    <w:p w14:paraId="14831790" w14:textId="77777777" w:rsidR="00306CB2" w:rsidRDefault="00306CB2"/>
    <w:p w14:paraId="620D6139" w14:textId="645A6508" w:rsidR="00C2769B" w:rsidRDefault="00C2769B" w:rsidP="00C2769B">
      <w:pPr>
        <w:pStyle w:val="Heading2"/>
      </w:pPr>
      <w:r>
        <w:t>Rubric</w:t>
      </w:r>
    </w:p>
    <w:p w14:paraId="60CDE1E1" w14:textId="2C9BEA2D" w:rsidR="00235FB2" w:rsidRDefault="00235FB2" w:rsidP="00C2769B">
      <w:r>
        <w:t>Site runs online</w:t>
      </w:r>
      <w:r w:rsidR="00A709B4">
        <w:t xml:space="preserve"> and meets </w:t>
      </w:r>
      <w:r w:rsidR="00306CB2">
        <w:t xml:space="preserve">all </w:t>
      </w:r>
      <w:r w:rsidR="00A709B4">
        <w:t>requirements</w:t>
      </w:r>
      <w:r>
        <w:t xml:space="preserve"> - </w:t>
      </w:r>
      <w:r w:rsidR="006C4E48">
        <w:t>6</w:t>
      </w:r>
      <w:r w:rsidR="00417DD4">
        <w:t>0</w:t>
      </w:r>
      <w:r>
        <w:t xml:space="preserve"> points</w:t>
      </w:r>
    </w:p>
    <w:p w14:paraId="0E47EA80" w14:textId="3CE4BA6A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>code</w:t>
      </w:r>
      <w:r w:rsidR="00896623">
        <w:t xml:space="preserve">, Creativity/effort </w:t>
      </w:r>
      <w:r w:rsidR="00C2769B">
        <w:t xml:space="preserve">- </w:t>
      </w:r>
      <w:r w:rsidR="00896623">
        <w:t>30</w:t>
      </w:r>
      <w:r w:rsidR="00C2769B">
        <w:t xml:space="preserve"> points</w:t>
      </w:r>
    </w:p>
    <w:p w14:paraId="0E67FC41" w14:textId="517079F1" w:rsidR="000D4100" w:rsidRDefault="000D4100" w:rsidP="00C2769B">
      <w:r>
        <w:t>Deliverables: 15 points</w:t>
      </w:r>
    </w:p>
    <w:p w14:paraId="10235B1D" w14:textId="77777777" w:rsidR="00A176F8" w:rsidRDefault="00A176F8" w:rsidP="00C2769B"/>
    <w:sectPr w:rsidR="00A176F8" w:rsidSect="00EA5BE2">
      <w:footerReference w:type="default" r:id="rId22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1CC4E" w14:textId="77777777" w:rsidR="00412E2E" w:rsidRDefault="00412E2E">
      <w:pPr>
        <w:spacing w:after="0"/>
      </w:pPr>
      <w:r>
        <w:separator/>
      </w:r>
    </w:p>
  </w:endnote>
  <w:endnote w:type="continuationSeparator" w:id="0">
    <w:p w14:paraId="00133308" w14:textId="77777777" w:rsidR="00412E2E" w:rsidRDefault="00412E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CD57B" w14:textId="77777777" w:rsidR="00412E2E" w:rsidRDefault="00412E2E">
      <w:pPr>
        <w:spacing w:after="0"/>
      </w:pPr>
      <w:r>
        <w:separator/>
      </w:r>
    </w:p>
  </w:footnote>
  <w:footnote w:type="continuationSeparator" w:id="0">
    <w:p w14:paraId="32FD01D7" w14:textId="77777777" w:rsidR="00412E2E" w:rsidRDefault="00412E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A3C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3"/>
  </w:num>
  <w:num w:numId="3" w16cid:durableId="688457849">
    <w:abstractNumId w:val="38"/>
  </w:num>
  <w:num w:numId="4" w16cid:durableId="464465768">
    <w:abstractNumId w:val="17"/>
  </w:num>
  <w:num w:numId="5" w16cid:durableId="1480610675">
    <w:abstractNumId w:val="17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6"/>
  </w:num>
  <w:num w:numId="16" w16cid:durableId="1749040517">
    <w:abstractNumId w:val="18"/>
  </w:num>
  <w:num w:numId="17" w16cid:durableId="410935614">
    <w:abstractNumId w:val="14"/>
  </w:num>
  <w:num w:numId="18" w16cid:durableId="894632189">
    <w:abstractNumId w:val="42"/>
  </w:num>
  <w:num w:numId="19" w16cid:durableId="484123264">
    <w:abstractNumId w:val="25"/>
  </w:num>
  <w:num w:numId="20" w16cid:durableId="2045250654">
    <w:abstractNumId w:val="22"/>
  </w:num>
  <w:num w:numId="21" w16cid:durableId="1773162791">
    <w:abstractNumId w:val="27"/>
  </w:num>
  <w:num w:numId="22" w16cid:durableId="1429229936">
    <w:abstractNumId w:val="11"/>
  </w:num>
  <w:num w:numId="23" w16cid:durableId="413086667">
    <w:abstractNumId w:val="26"/>
  </w:num>
  <w:num w:numId="24" w16cid:durableId="554001019">
    <w:abstractNumId w:val="36"/>
  </w:num>
  <w:num w:numId="25" w16cid:durableId="1240288620">
    <w:abstractNumId w:val="21"/>
  </w:num>
  <w:num w:numId="26" w16cid:durableId="77141308">
    <w:abstractNumId w:val="12"/>
  </w:num>
  <w:num w:numId="27" w16cid:durableId="263807760">
    <w:abstractNumId w:val="28"/>
  </w:num>
  <w:num w:numId="28" w16cid:durableId="370805319">
    <w:abstractNumId w:val="15"/>
  </w:num>
  <w:num w:numId="29" w16cid:durableId="898051669">
    <w:abstractNumId w:val="37"/>
  </w:num>
  <w:num w:numId="30" w16cid:durableId="1801612077">
    <w:abstractNumId w:val="31"/>
  </w:num>
  <w:num w:numId="31" w16cid:durableId="491146320">
    <w:abstractNumId w:val="34"/>
  </w:num>
  <w:num w:numId="32" w16cid:durableId="299380314">
    <w:abstractNumId w:val="29"/>
  </w:num>
  <w:num w:numId="33" w16cid:durableId="1652563510">
    <w:abstractNumId w:val="30"/>
  </w:num>
  <w:num w:numId="34" w16cid:durableId="339625496">
    <w:abstractNumId w:val="13"/>
  </w:num>
  <w:num w:numId="35" w16cid:durableId="273170624">
    <w:abstractNumId w:val="23"/>
  </w:num>
  <w:num w:numId="36" w16cid:durableId="2125466445">
    <w:abstractNumId w:val="43"/>
  </w:num>
  <w:num w:numId="37" w16cid:durableId="52824367">
    <w:abstractNumId w:val="32"/>
  </w:num>
  <w:num w:numId="38" w16cid:durableId="1218281344">
    <w:abstractNumId w:val="39"/>
  </w:num>
  <w:num w:numId="39" w16cid:durableId="352924367">
    <w:abstractNumId w:val="20"/>
  </w:num>
  <w:num w:numId="40" w16cid:durableId="559098027">
    <w:abstractNumId w:val="10"/>
  </w:num>
  <w:num w:numId="41" w16cid:durableId="1863785683">
    <w:abstractNumId w:val="40"/>
  </w:num>
  <w:num w:numId="42" w16cid:durableId="2094548195">
    <w:abstractNumId w:val="41"/>
  </w:num>
  <w:num w:numId="43" w16cid:durableId="1987197165">
    <w:abstractNumId w:val="24"/>
  </w:num>
  <w:num w:numId="44" w16cid:durableId="2116946585">
    <w:abstractNumId w:val="44"/>
  </w:num>
  <w:num w:numId="45" w16cid:durableId="881787095">
    <w:abstractNumId w:val="35"/>
  </w:num>
  <w:num w:numId="46" w16cid:durableId="1360358483">
    <w:abstractNumId w:val="9"/>
  </w:num>
  <w:num w:numId="47" w16cid:durableId="840358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24DD"/>
    <w:rsid w:val="00076448"/>
    <w:rsid w:val="00091FE6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5495B"/>
    <w:rsid w:val="001558FD"/>
    <w:rsid w:val="00175123"/>
    <w:rsid w:val="001A1180"/>
    <w:rsid w:val="001A148C"/>
    <w:rsid w:val="001A5FA1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E2D26"/>
    <w:rsid w:val="003E3B0A"/>
    <w:rsid w:val="003E3EB5"/>
    <w:rsid w:val="003E6EAE"/>
    <w:rsid w:val="003F44B0"/>
    <w:rsid w:val="003F758E"/>
    <w:rsid w:val="00404491"/>
    <w:rsid w:val="00412E2E"/>
    <w:rsid w:val="00417DD4"/>
    <w:rsid w:val="00430890"/>
    <w:rsid w:val="00433F82"/>
    <w:rsid w:val="004365EE"/>
    <w:rsid w:val="00446372"/>
    <w:rsid w:val="0046729E"/>
    <w:rsid w:val="0047050B"/>
    <w:rsid w:val="00473BD4"/>
    <w:rsid w:val="00474196"/>
    <w:rsid w:val="0049095A"/>
    <w:rsid w:val="004A4D73"/>
    <w:rsid w:val="004B3A36"/>
    <w:rsid w:val="004D22B7"/>
    <w:rsid w:val="004D52B4"/>
    <w:rsid w:val="004E5BA7"/>
    <w:rsid w:val="0050747C"/>
    <w:rsid w:val="00532EAE"/>
    <w:rsid w:val="0053522C"/>
    <w:rsid w:val="00540212"/>
    <w:rsid w:val="00544E8A"/>
    <w:rsid w:val="0056151C"/>
    <w:rsid w:val="00571634"/>
    <w:rsid w:val="00574D5C"/>
    <w:rsid w:val="005954ED"/>
    <w:rsid w:val="0059569D"/>
    <w:rsid w:val="00597A87"/>
    <w:rsid w:val="005A38F7"/>
    <w:rsid w:val="005D24DB"/>
    <w:rsid w:val="005E23E5"/>
    <w:rsid w:val="0060031D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C4E48"/>
    <w:rsid w:val="006D1F82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6B76"/>
    <w:rsid w:val="007E759A"/>
    <w:rsid w:val="007F6BF6"/>
    <w:rsid w:val="007F7CBE"/>
    <w:rsid w:val="00805A4E"/>
    <w:rsid w:val="00806B1C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309"/>
    <w:rsid w:val="008C2982"/>
    <w:rsid w:val="008C3F6F"/>
    <w:rsid w:val="008C63ED"/>
    <w:rsid w:val="008D416A"/>
    <w:rsid w:val="008D6F97"/>
    <w:rsid w:val="008E7FCF"/>
    <w:rsid w:val="008F611B"/>
    <w:rsid w:val="008F7499"/>
    <w:rsid w:val="00902316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6D1B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A67CC"/>
    <w:rsid w:val="00AB6660"/>
    <w:rsid w:val="00AC2259"/>
    <w:rsid w:val="00AD7EF8"/>
    <w:rsid w:val="00AE5FA3"/>
    <w:rsid w:val="00B0258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C21772"/>
    <w:rsid w:val="00C25FBF"/>
    <w:rsid w:val="00C2769B"/>
    <w:rsid w:val="00C33FE5"/>
    <w:rsid w:val="00C35813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1DD0"/>
    <w:rsid w:val="00D673F9"/>
    <w:rsid w:val="00D74561"/>
    <w:rsid w:val="00D8252A"/>
    <w:rsid w:val="00D83D5D"/>
    <w:rsid w:val="00DA7D2B"/>
    <w:rsid w:val="00DB2ACB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43AE2"/>
    <w:rsid w:val="00F649AF"/>
    <w:rsid w:val="00F7212A"/>
    <w:rsid w:val="00F76D8B"/>
    <w:rsid w:val="00F814CB"/>
    <w:rsid w:val="00F82E51"/>
    <w:rsid w:val="00F84105"/>
    <w:rsid w:val="00F87FD7"/>
    <w:rsid w:val="00FA5DED"/>
    <w:rsid w:val="00FB092A"/>
    <w:rsid w:val="00FB6249"/>
    <w:rsid w:val="00FC1FF1"/>
    <w:rsid w:val="00FC2125"/>
    <w:rsid w:val="00FC52F7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1:40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0 217 24575,'1'5'0,"0"-1"0,0 1 0,1-1 0,-1 0 0,1 1 0,0-1 0,0 0 0,1 0 0,-1 0 0,1 0 0,0-1 0,0 1 0,0-1 0,4 4 0,-2-2 0,0 0 0,-1 0 0,0 1 0,0 0 0,0-1 0,3 9 0,-2-3 0,0-1 0,1 0 0,1 0 0,0-1 0,0 0 0,1 0 0,0 0 0,0-1 0,15 11 0,11 12 0,-32-28 0,0-1 0,1 1 0,-1-1 0,1 0 0,0 0 0,0 0 0,0 0 0,0 0 0,0-1 0,0 1 0,0-1 0,1 0 0,3 1 0,-5-2 0,1 0 0,0 0 0,0-1 0,-1 1 0,1-1 0,0 1 0,0-1 0,-1 0 0,1 0 0,-1 0 0,1-1 0,-1 1 0,1 0 0,-1-1 0,0 0 0,3-2 0,24-21 0,-1-2 0,-2 0 0,29-39 0,-49 58 0,10-10 0,26-22 0,-10 11 0,-6 5 0,42-28 0,-21 17 0,-28 22 82,0 1 0,1 1 0,38-15 0,-33 15-929,43-25 1,-53 26-5980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1:42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0 362 24575,'3'0'0,"-1"1"0,1 0 0,-1-1 0,1 1 0,-1 0 0,1 0 0,-1 0 0,0 1 0,0-1 0,1 1 0,2 2 0,22 21 0,-15-9 0,-1 0 0,15 26 0,-16-24 0,1-1 0,16 20 0,-26-37 0,-1 1 0,1 0 0,0 0 0,0 0 0,0-1 0,0 1 0,0 0 0,0-1 0,0 1 0,0-1 0,0 1 0,0-1 0,1 0 0,-1 1 0,0-1 0,0 0 0,0 0 0,0 0 0,1 0 0,-1 0 0,0 0 0,0 0 0,0 0 0,1 0 0,-1 0 0,0-1 0,0 1 0,0-1 0,0 1 0,0-1 0,0 1 0,0-1 0,0 1 0,0-1 0,0 0 0,1-1 0,5-4 0,0 0 0,0 0 0,10-15 0,-8 10 0,31-32 0,2 2 0,1 2 0,77-52 0,159-75 0,-111 69 0,-133 81-1365,-26 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1:48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51 343 24575,'3'1'0,"-1"1"0,1-1 0,-1 1 0,0 0 0,1 0 0,-1 0 0,0 0 0,0 0 0,0 0 0,0 0 0,-1 1 0,1-1 0,2 6 0,3 2 0,-4-7 0,1 1 0,-1-1 0,1 0 0,-1 0 0,1-1 0,0 1 0,0-1 0,5 2 0,-5-2 0,-1 0 0,1-1 0,-1 1 0,0 0 0,0 1 0,0-1 0,0 0 0,0 1 0,0 0 0,0 0 0,-1 0 0,4 6 0,-2-2 0,10 15 0,-13-22 0,-1 1 0,1-1 0,-1 0 0,1 0 0,-1 1 0,1-1 0,0 0 0,-1 0 0,1 0 0,0 1 0,-1-1 0,1 0 0,-1 0 0,1 0 0,0 0 0,-1 0 0,1 0 0,0-1 0,-1 1 0,1 0 0,0 0 0,-1 0 0,1 0 0,-1-1 0,1 1 0,-1 0 0,1-1 0,-1 1 0,1 0 0,-1-1 0,1 1 0,-1-1 0,1 1 0,-1-1 0,1 1 0,0-2 0,21-20 0,27-29 0,63-51 0,-45 54 0,-32 24 0,62-57 0,-84 68 0,-6 6 0,0-1 0,1 1 0,0 0 0,0 1 0,1-1 0,11-5 0,94-53-1365,-88 52-5461</inkml:trace>
  <inkml:trace contextRef="#ctx0" brushRef="#br0" timeOffset="1933.82">88 910 24575,'2'6'0,"-1"1"0,1-1 0,0 0 0,1 0 0,0-1 0,0 1 0,0 0 0,0-1 0,1 0 0,4 5 0,0 1 0,10 14 0,25 24 0,-5-7 0,-38-40 0,1-1 0,0 0 0,0 0 0,0 0 0,0 1 0,0-1 0,0 0 0,1-1 0,-1 1 0,0 0 0,0 0 0,1 0 0,-1-1 0,0 1 0,1-1 0,-1 1 0,1-1 0,-1 1 0,3-1 0,-2 0 0,0-1 0,0 1 0,0-1 0,0 0 0,-1 0 0,1 0 0,0 0 0,-1 0 0,1 0 0,0-1 0,-1 1 0,0-1 0,1 1 0,-1-1 0,2-1 0,146-158 0,-122 136 0,1 1 0,1 1 0,62-37 0,55-16-1365,-133 67-5461</inkml:trace>
  <inkml:trace contextRef="#ctx0" brushRef="#br0" timeOffset="3598.14">35 1456 24575,'3'2'0,"-1"0"0,1-1 0,-1 1 0,1-1 0,0 1 0,-1-1 0,1 0 0,0 0 0,4 1 0,-3-1 0,-1 0 0,1 0 0,-1 0 0,0 0 0,0 1 0,0 0 0,4 2 0,2 4 0,0 0 0,12 17 0,-16-18 0,1 0 0,0-1 0,0 0 0,1 0 0,-1 0 0,1-1 0,9 5 0,-6-4 0,-5-3 0,0 0 0,0 0 0,1-1 0,-1 1 0,1-2 0,5 3 0,-8-4 0,-1 0 0,0 0 0,0 0 0,1 0 0,-1 0 0,0-1 0,0 1 0,1-1 0,-1 1 0,0-1 0,0 0 0,0 0 0,0 0 0,0 0 0,0 0 0,0 0 0,0-1 0,0 1 0,2-3 0,64-64 0,-46 44 0,2 0 0,47-36 0,-5 12 0,-23 16 0,73-42 0,-97 64-227,-1 0-1,0-1 1,-1-1-1,0 0 1,18-19-1,-23 18-6598</inkml:trace>
  <inkml:trace contextRef="#ctx0" brushRef="#br0" timeOffset="5670.63">0 1932 24575,'3'1'0,"1"0"0,-1 1 0,0-1 0,0 1 0,0 0 0,0-1 0,0 1 0,0 1 0,-1-1 0,1 0 0,-1 1 0,0-1 0,4 5 0,1 1 0,31 35 0,-27-30 0,0-1 0,0 1 0,1-2 0,19 15 0,-26-23 0,0-1 0,0 1 0,0 0 0,0-1 0,0 0 0,0 0 0,1-1 0,-1 0 0,0 0 0,1 0 0,-1 0 0,1-1 0,0 0 0,-1 0 0,1 0 0,-1-1 0,9-2 0,-6 1 0,1-1 0,-1 0 0,0-1 0,0 1 0,-1-1 0,13-9 0,40-36 0,-39 31 0,140-137 0,-48 42 0,-57 59-1365,-42 43-5461</inkml:trace>
  <inkml:trace contextRef="#ctx0" brushRef="#br0" timeOffset="7277.04">16 2496 24575,'144'123'0,"-112"-98"0,-24-18 0,-1 0 0,0 1 0,0 0 0,6 10 0,15 16 0,-27-33 0,0 0 0,0 1 0,0-1 0,1 0 0,-1 0 0,0 0 0,1 0 0,-1 0 0,1 0 0,-1-1 0,1 1 0,-1 0 0,1-1 0,0 1 0,-1-1 0,1 0 0,0 1 0,-1-1 0,1 0 0,0 0 0,0 0 0,-1 0 0,1-1 0,0 1 0,-1 0 0,1-1 0,0 1 0,-1-1 0,1 1 0,-1-1 0,1 0 0,-1 0 0,3-1 0,3-3 0,0-1 0,0 0 0,-1-1 0,0 1 0,7-10 0,1-1 0,69-70 0,132-107 0,-163 157 314,-37 27-873,1-1-1,22-21 0</inkml:trace>
  <inkml:trace contextRef="#ctx0" brushRef="#br0" timeOffset="8721.63">69 2921 24575,'0'8'0,"0"-1"0,1 1 0,0-1 0,0 1 0,1-1 0,0 0 0,0 1 0,1-1 0,0 0 0,0 0 0,0-1 0,1 1 0,0-1 0,0 1 0,1-1 0,0 0 0,6 5 0,10 16 0,-13-17 0,-1 0 0,1 0 0,16 14 0,-22-23 0,0 1 0,0-1 0,0 1 0,0-1 0,0 0 0,0 1 0,0-1 0,1 0 0,-1-1 0,0 1 0,1 0 0,-1-1 0,1 1 0,-1-1 0,0 0 0,1 1 0,-1-1 0,1-1 0,-1 1 0,1 0 0,-1 0 0,1-1 0,-1 0 0,3 0 0,7-6 0,0 0 0,0 0 0,0-2 0,-1 1 0,17-18 0,16-12 0,249-147 0,-220 142 0,94-46-1365,-148 79-5461</inkml:trace>
  <inkml:trace contextRef="#ctx0" brushRef="#br0" timeOffset="10276.81">35 3482 24575,'7'1'0,"-1"0"0,0 1 0,1 0 0,-1 0 0,0 0 0,0 1 0,0 0 0,10 7 0,8 3 0,25 13 0,-36-18 0,0-1 0,0 0 0,27 9 0,-34-15 0,-1 0 0,1 0 0,0 0 0,-1 0 0,1-1 0,0 0 0,-1 0 0,1-1 0,0 0 0,-1 0 0,1 0 0,-1-1 0,1 1 0,5-4 0,17-9 0,-1-1 0,47-36 0,-31 21 0,251-159 341,13-8-2047,-276 175-5120</inkml:trace>
  <inkml:trace contextRef="#ctx0" brushRef="#br0" timeOffset="12252.91">104 3978 24575,'0'5'0,"1"0"0,-1 0 0,1 0 0,0 0 0,1 0 0,-1 0 0,1 0 0,0 0 0,0-1 0,0 1 0,1-1 0,5 8 0,3 2 0,1-1 0,19 17 0,-19-19 0,0 1 0,15 19 0,-25-28 0,-1-2 0,0 1 0,1 0 0,0 0 0,-1 0 0,1-1 0,0 1 0,0-1 0,0 1 0,0-1 0,0 0 0,0 0 0,0 0 0,1 0 0,-1 0 0,0 0 0,0-1 0,1 1 0,-1-1 0,1 1 0,-1-1 0,0 0 0,1 0 0,-1 0 0,1 0 0,-1-1 0,0 1 0,5-2 0,4-2 0,-1 0 0,0-1 0,0 0 0,-1-1 0,11-8 0,5-2 0,1 1 0,580-330 0,-364 221-1365,-200 100-5461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2:02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0 364 24575,'20'31'0,"-3"-3"0,20 12 0,-21-23 0,21 27 0,-30-34 0,1 0 0,0 0 0,1 0 0,0-1 0,0-1 0,1 1 0,11 6 0,-20-14 0,0-1 0,0 0 0,0 1 0,0-1 0,0 0 0,0 0 0,0 0 0,1 0 0,-1 0 0,0 0 0,0 0 0,0 0 0,0-1 0,0 1 0,0 0 0,0-1 0,0 1 0,0 0 0,0-1 0,0 1 0,0-1 0,0 0 0,0 1 0,0-1 0,0 0 0,-1 0 0,2-1 0,23-28 0,-17 19 0,39-42 0,2 2 0,2 3 0,2 1 0,104-69 0,241-114-1365,-377 220-5461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2:05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0 299 24575,'1'3'0,"0"0"0,1 0 0,-1 0 0,0 0 0,1 0 0,0-1 0,0 1 0,0 0 0,0-1 0,0 1 0,0-1 0,1 0 0,2 2 0,-1 0 0,42 42 0,-25-23 0,2-1 0,47 36 0,-68-57 0,1 1 0,-1-1 0,1 1 0,0-1 0,-1 0 0,1 0 0,0 0 0,0-1 0,0 1 0,0-1 0,-1 1 0,1-1 0,0 0 0,0 0 0,0 0 0,0-1 0,0 1 0,0-1 0,0 1 0,4-3 0,3-1 0,-1-1 0,1 0 0,-1-1 0,12-9 0,-4 3 0,171-108-455,4 8 0,213-88 0,-365 182-6371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2:1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0 486 24575,'75'61'0,"-48"-38"0,0-1 0,49 30 0,-57-39 0,-17-11 0,0-1 0,0 1 0,0 0 0,0-1 0,0 0 0,0 1 0,0-1 0,1 0 0,-1 0 0,0 0 0,1 0 0,-1-1 0,0 1 0,1-1 0,-1 1 0,1-1 0,-1 0 0,1 0 0,-1 0 0,1 0 0,-1 0 0,1-1 0,-1 1 0,5-2 0,4-4 0,0 0 0,0-1 0,-1 0 0,15-12 0,21-16 0,441-240 0,-91 83 0,-306 150 0,68-28-1365,-130 57-5461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2:32:15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24575,'2'0'0,"1"1"0,-1 0 0,0-1 0,0 1 0,0 0 0,0 0 0,0 0 0,0 0 0,0 0 0,0 1 0,0-1 0,0 1 0,-1-1 0,1 1 0,-1 0 0,2 2 0,22 30 0,39 84 0,-42-75 0,1-2 0,41 57 0,-62-96 0,-1 0 0,1 0 0,-1 0 0,1-1 0,0 1 0,0 0 0,-1-1 0,1 0 0,0 1 0,3 0 0,-4-2 0,-1 0 0,1 0 0,0 0 0,-1 0 0,1 0 0,0 0 0,-1 0 0,1 0 0,0 0 0,-1 0 0,1-1 0,-1 1 0,1 0 0,0 0 0,-1-1 0,1 1 0,-1 0 0,1-1 0,-1 1 0,1-1 0,-1 1 0,1-1 0,-1 1 0,1-1 0,-1 1 0,0-1 0,1 1 0,-1-1 0,0 0 0,1 1 0,-1-1 0,0 1 0,0-1 0,0 0 0,0 1 0,0-1 0,1-1 0,13-41 0,-4 13 0,0 0 0,19-33 0,6-5-1365,-26 54-5461</inkml:trace>
</inkml:ink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1</TotalTime>
  <Pages>2</Pages>
  <Words>385</Words>
  <Characters>1725</Characters>
  <Application>Microsoft Office Word</Application>
  <DocSecurity>0</DocSecurity>
  <Lines>46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Aditya Duggirala</cp:lastModifiedBy>
  <cp:revision>3</cp:revision>
  <cp:lastPrinted>2019-03-26T17:28:00Z</cp:lastPrinted>
  <dcterms:created xsi:type="dcterms:W3CDTF">2024-09-28T16:36:00Z</dcterms:created>
  <dcterms:modified xsi:type="dcterms:W3CDTF">2024-10-08T22:32:00Z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